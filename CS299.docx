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4D" w:rsidRPr="00086D2F" w:rsidRDefault="0054684D" w:rsidP="004025F2">
      <w:pPr>
        <w:pStyle w:val="Heading2"/>
        <w:numPr>
          <w:ilvl w:val="0"/>
          <w:numId w:val="0"/>
        </w:numPr>
        <w:spacing w:line="360" w:lineRule="auto"/>
        <w:ind w:left="576"/>
        <w:jc w:val="both"/>
      </w:pP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lang w:val="en-US"/>
        </w:rPr>
      </w:pPr>
      <w:r w:rsidRPr="00086D2F">
        <w:rPr>
          <w:b/>
          <w:bCs/>
          <w:lang w:val="en-US"/>
        </w:rPr>
        <w:t>BILKENT UNIVERSITY</w:t>
      </w: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lang w:val="en-US"/>
        </w:rPr>
      </w:pPr>
      <w:r w:rsidRPr="00086D2F">
        <w:rPr>
          <w:b/>
          <w:bCs/>
          <w:lang w:val="en-US"/>
        </w:rPr>
        <w:t>ENGINEERING FACULTY</w:t>
      </w: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lang w:val="en-US"/>
        </w:rPr>
      </w:pPr>
      <w:r w:rsidRPr="00086D2F">
        <w:rPr>
          <w:b/>
          <w:bCs/>
          <w:lang w:val="en-US"/>
        </w:rPr>
        <w:t>DEPARTMENT OF COMPUTER ENGINEERING</w:t>
      </w: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lang w:val="en-US"/>
        </w:rPr>
      </w:pPr>
    </w:p>
    <w:p w:rsidR="0054684D" w:rsidRPr="00086D2F" w:rsidRDefault="0054684D" w:rsidP="004025F2">
      <w:pPr>
        <w:pStyle w:val="NormalWeb"/>
        <w:spacing w:line="360" w:lineRule="auto"/>
        <w:jc w:val="both"/>
        <w:rPr>
          <w:b/>
          <w:bCs/>
          <w:color w:val="auto"/>
          <w:lang w:val="en-US"/>
        </w:rPr>
      </w:pP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color w:val="auto"/>
          <w:sz w:val="28"/>
          <w:szCs w:val="28"/>
          <w:lang w:val="en-US"/>
        </w:rPr>
      </w:pPr>
      <w:r w:rsidRPr="00086D2F">
        <w:rPr>
          <w:b/>
          <w:bCs/>
          <w:color w:val="auto"/>
          <w:sz w:val="28"/>
          <w:szCs w:val="28"/>
          <w:lang w:val="en-US"/>
        </w:rPr>
        <w:t xml:space="preserve">CS </w:t>
      </w:r>
      <w:r w:rsidR="00077A97">
        <w:rPr>
          <w:b/>
          <w:bCs/>
          <w:color w:val="auto"/>
          <w:sz w:val="28"/>
          <w:szCs w:val="28"/>
          <w:lang w:val="en-US"/>
        </w:rPr>
        <w:t>2</w:t>
      </w:r>
      <w:r w:rsidRPr="00086D2F">
        <w:rPr>
          <w:b/>
          <w:bCs/>
          <w:color w:val="auto"/>
          <w:sz w:val="28"/>
          <w:szCs w:val="28"/>
          <w:lang w:val="en-US"/>
        </w:rPr>
        <w:t>99</w:t>
      </w: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086D2F">
        <w:rPr>
          <w:b/>
          <w:bCs/>
          <w:sz w:val="36"/>
          <w:szCs w:val="36"/>
          <w:lang w:val="en-US"/>
        </w:rPr>
        <w:t>SUMMER TRAINING</w:t>
      </w:r>
      <w:r w:rsidRPr="00086D2F">
        <w:rPr>
          <w:b/>
          <w:bCs/>
          <w:sz w:val="36"/>
          <w:szCs w:val="36"/>
          <w:lang w:val="en-US"/>
        </w:rPr>
        <w:br/>
        <w:t>REPORT</w:t>
      </w:r>
    </w:p>
    <w:p w:rsidR="0054684D" w:rsidRPr="00086D2F" w:rsidRDefault="0054684D" w:rsidP="004025F2">
      <w:pPr>
        <w:pStyle w:val="NormalWeb"/>
        <w:spacing w:line="360" w:lineRule="auto"/>
        <w:jc w:val="both"/>
        <w:rPr>
          <w:b/>
          <w:bCs/>
          <w:lang w:val="en-US"/>
        </w:rPr>
      </w:pPr>
    </w:p>
    <w:p w:rsidR="0054684D" w:rsidRPr="00086D2F" w:rsidRDefault="0054684D" w:rsidP="004025F2">
      <w:pPr>
        <w:pStyle w:val="NormalWeb"/>
        <w:spacing w:line="360" w:lineRule="auto"/>
        <w:jc w:val="both"/>
        <w:rPr>
          <w:b/>
          <w:bCs/>
          <w:lang w:val="en-US"/>
        </w:rPr>
      </w:pPr>
    </w:p>
    <w:p w:rsidR="0054684D" w:rsidRPr="00086D2F" w:rsidRDefault="00F06C93" w:rsidP="004025F2">
      <w:pPr>
        <w:pStyle w:val="NormalWeb"/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Utku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Uç</w:t>
      </w:r>
      <w:r w:rsidR="00077A97">
        <w:rPr>
          <w:b/>
          <w:bCs/>
          <w:sz w:val="36"/>
          <w:szCs w:val="36"/>
          <w:lang w:val="en-US"/>
        </w:rPr>
        <w:t>kun</w:t>
      </w:r>
      <w:proofErr w:type="spellEnd"/>
    </w:p>
    <w:p w:rsidR="0054684D" w:rsidRPr="00086D2F" w:rsidRDefault="00077A97" w:rsidP="004025F2">
      <w:pPr>
        <w:pStyle w:val="NormalWeb"/>
        <w:spacing w:line="360" w:lineRule="auto"/>
        <w:jc w:val="center"/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  <w:lang w:val="en-US"/>
        </w:rPr>
        <w:t>21401351</w:t>
      </w: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lang w:val="en-US"/>
        </w:rPr>
      </w:pPr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lang w:val="en-US"/>
        </w:rPr>
      </w:pPr>
      <w:r w:rsidRPr="00086D2F">
        <w:rPr>
          <w:b/>
          <w:bCs/>
          <w:lang w:val="en-US"/>
        </w:rPr>
        <w:t>Performed at</w:t>
      </w:r>
    </w:p>
    <w:p w:rsidR="0054684D" w:rsidRPr="00086D2F" w:rsidRDefault="004025F2" w:rsidP="004025F2">
      <w:pPr>
        <w:pStyle w:val="NormalWeb"/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</w:t>
      </w:r>
      <w:r w:rsidR="00077A97">
        <w:rPr>
          <w:b/>
          <w:bCs/>
          <w:sz w:val="36"/>
          <w:szCs w:val="36"/>
          <w:lang w:val="en-US"/>
        </w:rPr>
        <w:t>odsimmer</w:t>
      </w:r>
      <w:proofErr w:type="spellEnd"/>
    </w:p>
    <w:p w:rsidR="0054684D" w:rsidRPr="00086D2F" w:rsidRDefault="0054684D" w:rsidP="004025F2">
      <w:pPr>
        <w:pStyle w:val="NormalWeb"/>
        <w:spacing w:line="360" w:lineRule="auto"/>
        <w:jc w:val="center"/>
        <w:rPr>
          <w:b/>
          <w:bCs/>
          <w:lang w:val="en-US"/>
        </w:rPr>
      </w:pPr>
    </w:p>
    <w:p w:rsidR="004025F2" w:rsidRDefault="00077A97" w:rsidP="004025F2">
      <w:pPr>
        <w:pStyle w:val="NormalWeb"/>
        <w:spacing w:line="360" w:lineRule="auto"/>
        <w:jc w:val="center"/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  <w:lang w:val="en-US"/>
        </w:rPr>
        <w:t>19 June - 30 July</w:t>
      </w:r>
    </w:p>
    <w:p w:rsidR="0054684D" w:rsidRPr="00C34A4B" w:rsidRDefault="0042523A" w:rsidP="00C34A4B">
      <w:pPr>
        <w:pStyle w:val="NormalWeb"/>
        <w:spacing w:line="360" w:lineRule="auto"/>
        <w:jc w:val="center"/>
        <w:rPr>
          <w:i/>
          <w:sz w:val="20"/>
          <w:szCs w:val="20"/>
        </w:rPr>
      </w:pPr>
      <w:r w:rsidRPr="00C34A4B">
        <w:rPr>
          <w:i/>
          <w:sz w:val="20"/>
          <w:szCs w:val="20"/>
        </w:rPr>
        <w:t xml:space="preserve">Report template version: </w:t>
      </w:r>
      <w:r w:rsidR="00D3795D" w:rsidRPr="00C34A4B">
        <w:rPr>
          <w:i/>
          <w:sz w:val="20"/>
          <w:szCs w:val="20"/>
        </w:rPr>
        <w:t>v</w:t>
      </w:r>
      <w:r w:rsidR="00C34A4B" w:rsidRPr="00C34A4B">
        <w:rPr>
          <w:i/>
          <w:sz w:val="20"/>
          <w:szCs w:val="20"/>
        </w:rPr>
        <w:t>1.3. Oct 9</w:t>
      </w:r>
      <w:r w:rsidR="000D707D" w:rsidRPr="00C34A4B">
        <w:rPr>
          <w:i/>
          <w:sz w:val="20"/>
          <w:szCs w:val="20"/>
        </w:rPr>
        <w:t>, 2016.</w:t>
      </w:r>
    </w:p>
    <w:p w:rsidR="00B230C5" w:rsidRPr="00086D2F" w:rsidRDefault="00B230C5" w:rsidP="004025F2">
      <w:pPr>
        <w:spacing w:line="360" w:lineRule="auto"/>
        <w:jc w:val="both"/>
      </w:pPr>
    </w:p>
    <w:p w:rsidR="00157FB4" w:rsidRPr="00086D2F" w:rsidRDefault="00157FB4" w:rsidP="004025F2">
      <w:pPr>
        <w:spacing w:line="360" w:lineRule="auto"/>
        <w:jc w:val="both"/>
        <w:rPr>
          <w:b/>
          <w:sz w:val="28"/>
          <w:szCs w:val="28"/>
        </w:rPr>
      </w:pPr>
      <w:r w:rsidRPr="00086D2F">
        <w:rPr>
          <w:b/>
          <w:sz w:val="28"/>
          <w:szCs w:val="28"/>
        </w:rPr>
        <w:lastRenderedPageBreak/>
        <w:t>Table of Contents</w:t>
      </w:r>
    </w:p>
    <w:p w:rsidR="00157FB4" w:rsidRPr="00086D2F" w:rsidRDefault="00157FB4" w:rsidP="004025F2">
      <w:pPr>
        <w:spacing w:line="360" w:lineRule="auto"/>
        <w:jc w:val="both"/>
      </w:pPr>
    </w:p>
    <w:p w:rsidR="00157FB4" w:rsidRPr="00086D2F" w:rsidRDefault="00157FB4" w:rsidP="004025F2">
      <w:pPr>
        <w:spacing w:line="360" w:lineRule="auto"/>
        <w:jc w:val="both"/>
      </w:pPr>
    </w:p>
    <w:p w:rsidR="001E4D9E" w:rsidRPr="00086D2F" w:rsidRDefault="000C173C" w:rsidP="004025F2">
      <w:pPr>
        <w:pStyle w:val="TOC1"/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fldChar w:fldCharType="begin"/>
      </w:r>
      <w:r w:rsidR="00CB2554" w:rsidRPr="00086D2F">
        <w:instrText xml:space="preserve"> TOC \o "1-3" </w:instrText>
      </w:r>
      <w:r w:rsidRPr="00086D2F">
        <w:fldChar w:fldCharType="separate"/>
      </w:r>
      <w:r w:rsidR="001E4D9E" w:rsidRPr="00086D2F">
        <w:rPr>
          <w:noProof/>
        </w:rPr>
        <w:t>1</w:t>
      </w:r>
      <w:r w:rsidR="001E4D9E" w:rsidRPr="00086D2F">
        <w:rPr>
          <w:rFonts w:asciiTheme="minorHAnsi" w:hAnsiTheme="minorHAnsi"/>
          <w:noProof/>
          <w:sz w:val="24"/>
          <w:lang w:eastAsia="ja-JP"/>
        </w:rPr>
        <w:tab/>
      </w:r>
      <w:r w:rsidR="001E4D9E" w:rsidRPr="00086D2F">
        <w:rPr>
          <w:noProof/>
        </w:rPr>
        <w:t>Introduction</w:t>
      </w:r>
      <w:r w:rsidR="001E4D9E" w:rsidRPr="00086D2F">
        <w:rPr>
          <w:noProof/>
        </w:rPr>
        <w:tab/>
      </w:r>
      <w:r w:rsidRPr="00086D2F">
        <w:rPr>
          <w:noProof/>
        </w:rPr>
        <w:fldChar w:fldCharType="begin"/>
      </w:r>
      <w:r w:rsidR="001E4D9E" w:rsidRPr="00086D2F">
        <w:rPr>
          <w:noProof/>
        </w:rPr>
        <w:instrText xml:space="preserve"> PAGEREF _Toc316810812 \h </w:instrText>
      </w:r>
      <w:r w:rsidRPr="00086D2F">
        <w:rPr>
          <w:noProof/>
        </w:rPr>
      </w:r>
      <w:r w:rsidRPr="00086D2F">
        <w:rPr>
          <w:noProof/>
        </w:rPr>
        <w:fldChar w:fldCharType="separate"/>
      </w:r>
      <w:r w:rsidR="00077A97">
        <w:rPr>
          <w:noProof/>
        </w:rPr>
        <w:t>3</w:t>
      </w:r>
      <w:r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1"/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2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Company Information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_Toc316810813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3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2.1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About the company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_Toc316810814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3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2.2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About your department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_Toc316810815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3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2.3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About the hardware and software systems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_Toc316810816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3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2.4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About your supervisor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_Toc316810817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3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1"/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3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Work Done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_Toc316810818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3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1"/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Performance and Outcomes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_Toc316810819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4.1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Applying Knowledge and Skills Learned at Bilkent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_Toc316810820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4.2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Solving Engineering Problems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_Toc316810821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4.3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Team Work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_Toc316810822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4.4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Multi-Disciplinary Work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_Toc316810823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4.5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Professional and Ethical Issues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_Toc316810824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4.6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Impact of Engineering Solutions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_Toc316810825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4.7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Locating Sources and Self-Learning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_Toc316810826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4.8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Knowledge about Contemporary Issues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_Toc316810827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2"/>
        <w:tabs>
          <w:tab w:val="left" w:pos="766"/>
          <w:tab w:val="right" w:leader="dot" w:pos="8290"/>
        </w:tabs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4.9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Using New Tools and Technologies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_Toc316810828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1"/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5</w:t>
      </w:r>
      <w:r w:rsidRPr="00086D2F">
        <w:rPr>
          <w:rFonts w:asciiTheme="minorHAnsi" w:hAnsiTheme="minorHAnsi"/>
          <w:noProof/>
          <w:sz w:val="24"/>
          <w:lang w:eastAsia="ja-JP"/>
        </w:rPr>
        <w:tab/>
      </w:r>
      <w:r w:rsidRPr="00086D2F">
        <w:rPr>
          <w:noProof/>
        </w:rPr>
        <w:t>Conclusions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_Toc316810829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4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1"/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References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_Toc316810830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5</w:t>
      </w:r>
      <w:r w:rsidR="000C173C" w:rsidRPr="00086D2F">
        <w:rPr>
          <w:noProof/>
        </w:rPr>
        <w:fldChar w:fldCharType="end"/>
      </w:r>
    </w:p>
    <w:p w:rsidR="001E4D9E" w:rsidRPr="00086D2F" w:rsidRDefault="001E4D9E" w:rsidP="004025F2">
      <w:pPr>
        <w:pStyle w:val="TOC1"/>
        <w:spacing w:line="360" w:lineRule="auto"/>
        <w:jc w:val="both"/>
        <w:rPr>
          <w:rFonts w:asciiTheme="minorHAnsi" w:hAnsiTheme="minorHAnsi"/>
          <w:noProof/>
          <w:sz w:val="24"/>
          <w:lang w:eastAsia="ja-JP"/>
        </w:rPr>
      </w:pPr>
      <w:r w:rsidRPr="00086D2F">
        <w:rPr>
          <w:noProof/>
        </w:rPr>
        <w:t>Appendices</w:t>
      </w:r>
      <w:r w:rsidRPr="00086D2F">
        <w:rPr>
          <w:noProof/>
        </w:rPr>
        <w:tab/>
      </w:r>
      <w:r w:rsidR="000C173C" w:rsidRPr="00086D2F">
        <w:rPr>
          <w:noProof/>
        </w:rPr>
        <w:fldChar w:fldCharType="begin"/>
      </w:r>
      <w:r w:rsidRPr="00086D2F">
        <w:rPr>
          <w:noProof/>
        </w:rPr>
        <w:instrText xml:space="preserve"> PAGEREF _Toc316810831 \h </w:instrText>
      </w:r>
      <w:r w:rsidR="000C173C" w:rsidRPr="00086D2F">
        <w:rPr>
          <w:noProof/>
        </w:rPr>
      </w:r>
      <w:r w:rsidR="000C173C" w:rsidRPr="00086D2F">
        <w:rPr>
          <w:noProof/>
        </w:rPr>
        <w:fldChar w:fldCharType="separate"/>
      </w:r>
      <w:r w:rsidR="00077A97">
        <w:rPr>
          <w:noProof/>
        </w:rPr>
        <w:t>7</w:t>
      </w:r>
      <w:r w:rsidR="000C173C" w:rsidRPr="00086D2F">
        <w:rPr>
          <w:noProof/>
        </w:rPr>
        <w:fldChar w:fldCharType="end"/>
      </w:r>
    </w:p>
    <w:p w:rsidR="00CB2554" w:rsidRPr="00086D2F" w:rsidRDefault="000C173C" w:rsidP="004025F2">
      <w:pPr>
        <w:spacing w:line="360" w:lineRule="auto"/>
        <w:jc w:val="both"/>
      </w:pPr>
      <w:r w:rsidRPr="00086D2F">
        <w:fldChar w:fldCharType="end"/>
      </w:r>
    </w:p>
    <w:p w:rsidR="00CB2554" w:rsidRPr="00086D2F" w:rsidRDefault="00F24F72" w:rsidP="004025F2">
      <w:pPr>
        <w:spacing w:line="360" w:lineRule="auto"/>
        <w:jc w:val="both"/>
      </w:pPr>
      <w:r w:rsidRPr="00086D2F">
        <w:br w:type="page"/>
      </w:r>
    </w:p>
    <w:p w:rsidR="00B230C5" w:rsidRDefault="00B230C5" w:rsidP="004025F2">
      <w:pPr>
        <w:pStyle w:val="Heading1"/>
        <w:spacing w:line="360" w:lineRule="auto"/>
        <w:jc w:val="both"/>
      </w:pPr>
      <w:bookmarkStart w:id="0" w:name="_Toc316810812"/>
      <w:r w:rsidRPr="00086D2F">
        <w:lastRenderedPageBreak/>
        <w:t>Introduction</w:t>
      </w:r>
      <w:bookmarkEnd w:id="0"/>
    </w:p>
    <w:p w:rsidR="00C80E28" w:rsidRDefault="00C80E28" w:rsidP="004025F2">
      <w:pPr>
        <w:spacing w:line="360" w:lineRule="auto"/>
        <w:jc w:val="both"/>
      </w:pPr>
    </w:p>
    <w:p w:rsidR="00B62249" w:rsidRDefault="00C80E28" w:rsidP="004025F2">
      <w:pPr>
        <w:spacing w:line="360" w:lineRule="auto"/>
        <w:jc w:val="both"/>
      </w:pPr>
      <w:r>
        <w:t>I did my summer training a</w:t>
      </w:r>
      <w:r w:rsidR="00F06C93">
        <w:t xml:space="preserve">t </w:t>
      </w:r>
      <w:proofErr w:type="spellStart"/>
      <w:r w:rsidR="00F06C93">
        <w:t>Modsimmer</w:t>
      </w:r>
      <w:proofErr w:type="spellEnd"/>
      <w:r w:rsidR="00F06C93">
        <w:t>, a company located o</w:t>
      </w:r>
      <w:r>
        <w:t xml:space="preserve">n </w:t>
      </w:r>
      <w:r w:rsidR="00F06C93">
        <w:t xml:space="preserve">the </w:t>
      </w:r>
      <w:r>
        <w:t>Middle East Technical University</w:t>
      </w:r>
      <w:r w:rsidR="00110980">
        <w:t xml:space="preserve"> (METU)</w:t>
      </w:r>
      <w:r>
        <w:t xml:space="preserve"> campus. Modsimmer is a modelling and simulation oriented research and </w:t>
      </w:r>
      <w:proofErr w:type="gramStart"/>
      <w:r w:rsidR="00516F8B">
        <w:t>d</w:t>
      </w:r>
      <w:r w:rsidR="00F06C93">
        <w:t>evelopment c</w:t>
      </w:r>
      <w:r w:rsidR="00B62249">
        <w:t>ompany</w:t>
      </w:r>
      <w:proofErr w:type="gramEnd"/>
      <w:r>
        <w:t>. I chose Modsimmer because I didn’t have any experience in modeling and simulation</w:t>
      </w:r>
      <w:r w:rsidR="00B62249">
        <w:t xml:space="preserve"> and wanted to improve myself in these topics</w:t>
      </w:r>
      <w:r w:rsidR="00F06C93">
        <w:t>. At</w:t>
      </w:r>
      <w:r>
        <w:t xml:space="preserve"> </w:t>
      </w:r>
      <w:proofErr w:type="spellStart"/>
      <w:r w:rsidR="00B62249">
        <w:t>M</w:t>
      </w:r>
      <w:r>
        <w:t>odsimmer</w:t>
      </w:r>
      <w:proofErr w:type="spellEnd"/>
      <w:r w:rsidR="00B62249">
        <w:t>,</w:t>
      </w:r>
      <w:r w:rsidR="00F06C93">
        <w:t xml:space="preserve"> I contributed to</w:t>
      </w:r>
      <w:r>
        <w:t xml:space="preserve"> an on</w:t>
      </w:r>
      <w:r w:rsidR="00F06C93">
        <w:t>-going project on Unity, which</w:t>
      </w:r>
      <w:r w:rsidR="00B62249">
        <w:t xml:space="preserve"> was a first-aid simulation for military field medics.</w:t>
      </w:r>
      <w:r w:rsidR="00EB685A">
        <w:t xml:space="preserve"> Medic soldier students would use this program to learn how to analyze and attend </w:t>
      </w:r>
      <w:r w:rsidR="00F06C93">
        <w:t xml:space="preserve">the </w:t>
      </w:r>
      <w:r w:rsidR="00EB685A">
        <w:t xml:space="preserve">various wounds and injuries on the field. </w:t>
      </w:r>
      <w:r w:rsidR="00B62249">
        <w:t xml:space="preserve">My job was to research and find a proper method to implement liquids in Unity to simulate realistic bleeding effects on injured patients. </w:t>
      </w:r>
      <w:r w:rsidR="0056750B">
        <w:t xml:space="preserve">In my five weeks of internship I learned about human bleeding and ways to </w:t>
      </w:r>
      <w:r w:rsidR="00E03C83">
        <w:t>attend these wounds, programing in C#, using programs such as Unity, Blender and 3ds MAX</w:t>
      </w:r>
      <w:r w:rsidR="00960A0F">
        <w:t>.</w:t>
      </w:r>
      <w:r w:rsidR="00B22177">
        <w:t xml:space="preserve"> Addition to these technical knowledge</w:t>
      </w:r>
      <w:r w:rsidR="00F06C93">
        <w:t>, I learned how a company function</w:t>
      </w:r>
      <w:r w:rsidR="00B22177">
        <w:t>s, how to work</w:t>
      </w:r>
      <w:r w:rsidR="00F06C93">
        <w:t xml:space="preserve"> as part of</w:t>
      </w:r>
      <w:r w:rsidR="00B22177">
        <w:t xml:space="preserve"> a project group</w:t>
      </w:r>
      <w:r w:rsidR="00F06C93">
        <w:t>,</w:t>
      </w:r>
      <w:r w:rsidR="00B22177">
        <w:t xml:space="preserve"> and </w:t>
      </w:r>
      <w:r w:rsidR="00F06C93">
        <w:t xml:space="preserve">the discipline of </w:t>
      </w:r>
      <w:r w:rsidR="00B22177">
        <w:t>work life.</w:t>
      </w:r>
      <w:r w:rsidR="00A24C29">
        <w:t xml:space="preserve"> In the end of the internship I had created a simulation in which a user could click on a soldier body rig and according to the point the rig would bleed accordingly. In this report</w:t>
      </w:r>
      <w:r w:rsidR="00F06C93">
        <w:t>,</w:t>
      </w:r>
      <w:r w:rsidR="00A24C29">
        <w:t xml:space="preserve"> I will first give some information ab</w:t>
      </w:r>
      <w:r w:rsidR="00F06C93">
        <w:t xml:space="preserve">out </w:t>
      </w:r>
      <w:proofErr w:type="spellStart"/>
      <w:r w:rsidR="00F06C93">
        <w:t>Modsimmer</w:t>
      </w:r>
      <w:proofErr w:type="spellEnd"/>
      <w:r w:rsidR="00F06C93">
        <w:t xml:space="preserve"> and my supervisor;</w:t>
      </w:r>
      <w:r w:rsidR="00A24C29">
        <w:t xml:space="preserve"> later I will explain my work week by week.</w:t>
      </w:r>
      <w:r w:rsidR="00B22177">
        <w:t xml:space="preserve"> After that I will write my ideas on my performance and finish with a conclusion.</w:t>
      </w:r>
    </w:p>
    <w:p w:rsidR="00C80E28" w:rsidRDefault="00C80E28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1B6A12" w:rsidRDefault="001B6A12" w:rsidP="004025F2">
      <w:pPr>
        <w:spacing w:line="360" w:lineRule="auto"/>
        <w:jc w:val="both"/>
        <w:rPr>
          <w:highlight w:val="yellow"/>
        </w:rPr>
      </w:pPr>
    </w:p>
    <w:p w:rsidR="00B230C5" w:rsidRPr="00086D2F" w:rsidRDefault="00B230C5" w:rsidP="004025F2">
      <w:pPr>
        <w:pStyle w:val="Heading1"/>
        <w:spacing w:line="360" w:lineRule="auto"/>
        <w:jc w:val="both"/>
      </w:pPr>
      <w:bookmarkStart w:id="1" w:name="_Toc316810813"/>
      <w:r w:rsidRPr="00086D2F">
        <w:lastRenderedPageBreak/>
        <w:t>Company Information</w:t>
      </w:r>
      <w:bookmarkEnd w:id="1"/>
    </w:p>
    <w:p w:rsidR="00B230C5" w:rsidRPr="00086D2F" w:rsidRDefault="00B230C5" w:rsidP="004025F2">
      <w:pPr>
        <w:spacing w:line="360" w:lineRule="auto"/>
        <w:jc w:val="both"/>
      </w:pPr>
    </w:p>
    <w:p w:rsidR="00791EDC" w:rsidRPr="00D972B4" w:rsidRDefault="006E7959" w:rsidP="004025F2">
      <w:pPr>
        <w:pStyle w:val="Heading2"/>
        <w:spacing w:line="360" w:lineRule="auto"/>
        <w:jc w:val="both"/>
        <w:rPr>
          <w:sz w:val="22"/>
          <w:szCs w:val="22"/>
        </w:rPr>
      </w:pPr>
      <w:bookmarkStart w:id="2" w:name="_Toc316810814"/>
      <w:r w:rsidRPr="00086D2F">
        <w:t>About the company</w:t>
      </w:r>
      <w:bookmarkEnd w:id="2"/>
    </w:p>
    <w:p w:rsidR="008F03A2" w:rsidRPr="00D972B4" w:rsidRDefault="008F03A2" w:rsidP="004025F2">
      <w:pPr>
        <w:spacing w:line="360" w:lineRule="auto"/>
        <w:jc w:val="both"/>
        <w:rPr>
          <w:szCs w:val="22"/>
        </w:rPr>
      </w:pPr>
      <w:r w:rsidRPr="00D972B4">
        <w:rPr>
          <w:szCs w:val="22"/>
        </w:rPr>
        <w:t xml:space="preserve">Modsimmer stands for </w:t>
      </w:r>
      <w:r w:rsidR="00DA27B1" w:rsidRPr="00D972B4">
        <w:rPr>
          <w:szCs w:val="22"/>
        </w:rPr>
        <w:t>Modeling</w:t>
      </w:r>
      <w:r w:rsidRPr="00D972B4">
        <w:rPr>
          <w:szCs w:val="22"/>
        </w:rPr>
        <w:t xml:space="preserve"> and </w:t>
      </w:r>
      <w:r w:rsidR="00DA27B1" w:rsidRPr="00D972B4">
        <w:rPr>
          <w:szCs w:val="22"/>
        </w:rPr>
        <w:t>Simulation</w:t>
      </w:r>
      <w:r w:rsidR="00DA27B1">
        <w:rPr>
          <w:szCs w:val="22"/>
        </w:rPr>
        <w:t xml:space="preserve"> </w:t>
      </w:r>
      <w:r w:rsidR="006443A6">
        <w:rPr>
          <w:szCs w:val="22"/>
        </w:rPr>
        <w:t>C</w:t>
      </w:r>
      <w:r w:rsidR="00DA27B1">
        <w:rPr>
          <w:szCs w:val="22"/>
        </w:rPr>
        <w:t>enter and it</w:t>
      </w:r>
      <w:r w:rsidR="00D972B4" w:rsidRPr="00D972B4">
        <w:rPr>
          <w:szCs w:val="22"/>
        </w:rPr>
        <w:t xml:space="preserve"> was founded in 1998. METU, Turki</w:t>
      </w:r>
      <w:r w:rsidR="00DA27B1">
        <w:rPr>
          <w:szCs w:val="22"/>
        </w:rPr>
        <w:t>sh Armed Forces and</w:t>
      </w:r>
      <w:r w:rsidR="00D972B4" w:rsidRPr="00D972B4">
        <w:rPr>
          <w:rStyle w:val="apple-converted-space"/>
          <w:color w:val="333333"/>
          <w:szCs w:val="22"/>
          <w:shd w:val="clear" w:color="auto" w:fill="FFFFFF"/>
        </w:rPr>
        <w:t> </w:t>
      </w:r>
      <w:proofErr w:type="spellStart"/>
      <w:r w:rsidR="00D972B4" w:rsidRPr="00D972B4">
        <w:rPr>
          <w:rFonts w:cs="Arial"/>
          <w:color w:val="333333"/>
          <w:szCs w:val="22"/>
          <w:shd w:val="clear" w:color="auto" w:fill="FFFFFF"/>
        </w:rPr>
        <w:t>Undersecretariat</w:t>
      </w:r>
      <w:proofErr w:type="spellEnd"/>
      <w:r w:rsidR="00D972B4" w:rsidRPr="00D972B4">
        <w:rPr>
          <w:rFonts w:cs="Arial"/>
          <w:color w:val="333333"/>
          <w:szCs w:val="22"/>
          <w:shd w:val="clear" w:color="auto" w:fill="FFFFFF"/>
        </w:rPr>
        <w:t xml:space="preserve"> for Defense Industries</w:t>
      </w:r>
      <w:r w:rsidR="00D972B4">
        <w:rPr>
          <w:rFonts w:cs="Arial"/>
          <w:color w:val="333333"/>
          <w:szCs w:val="22"/>
          <w:shd w:val="clear" w:color="auto" w:fill="FFFFFF"/>
        </w:rPr>
        <w:t xml:space="preserve"> cooperate</w:t>
      </w:r>
      <w:r w:rsidR="00DA27B1">
        <w:rPr>
          <w:rFonts w:cs="Arial"/>
          <w:color w:val="333333"/>
          <w:szCs w:val="22"/>
          <w:shd w:val="clear" w:color="auto" w:fill="FFFFFF"/>
        </w:rPr>
        <w:t>d</w:t>
      </w:r>
      <w:r w:rsidR="00D972B4">
        <w:rPr>
          <w:rFonts w:cs="Arial"/>
          <w:color w:val="333333"/>
          <w:szCs w:val="22"/>
          <w:shd w:val="clear" w:color="auto" w:fill="FFFFFF"/>
        </w:rPr>
        <w:t xml:space="preserve"> and </w:t>
      </w:r>
      <w:r w:rsidR="00DA27B1">
        <w:rPr>
          <w:rFonts w:cs="Arial"/>
          <w:color w:val="333333"/>
          <w:szCs w:val="22"/>
          <w:shd w:val="clear" w:color="auto" w:fill="FFFFFF"/>
        </w:rPr>
        <w:t>brought experts and academics from different disciplines together to research and develop new technologies in the modeling and simulation areas.</w:t>
      </w:r>
    </w:p>
    <w:p w:rsidR="00B230C5" w:rsidRDefault="00B22177" w:rsidP="004025F2">
      <w:pPr>
        <w:spacing w:line="360" w:lineRule="auto"/>
        <w:jc w:val="both"/>
      </w:pPr>
      <w:r>
        <w:t>[1].</w:t>
      </w:r>
    </w:p>
    <w:p w:rsidR="006443A6" w:rsidRDefault="006443A6" w:rsidP="004025F2">
      <w:pPr>
        <w:spacing w:line="360" w:lineRule="auto"/>
        <w:jc w:val="both"/>
      </w:pPr>
    </w:p>
    <w:p w:rsidR="006443A6" w:rsidRDefault="006443A6" w:rsidP="004025F2">
      <w:pPr>
        <w:spacing w:line="360" w:lineRule="auto"/>
        <w:jc w:val="both"/>
      </w:pPr>
    </w:p>
    <w:p w:rsidR="006443A6" w:rsidRPr="00086D2F" w:rsidRDefault="006443A6" w:rsidP="004025F2">
      <w:pPr>
        <w:spacing w:line="360" w:lineRule="auto"/>
        <w:jc w:val="both"/>
      </w:pPr>
    </w:p>
    <w:p w:rsidR="006E7959" w:rsidRDefault="006E7959" w:rsidP="004025F2">
      <w:pPr>
        <w:pStyle w:val="Heading2"/>
        <w:spacing w:line="360" w:lineRule="auto"/>
        <w:jc w:val="both"/>
      </w:pPr>
      <w:bookmarkStart w:id="3" w:name="_Toc316810815"/>
      <w:r w:rsidRPr="00086D2F">
        <w:t>About your department</w:t>
      </w:r>
      <w:bookmarkEnd w:id="3"/>
    </w:p>
    <w:p w:rsidR="006443A6" w:rsidRPr="006443A6" w:rsidRDefault="00110980" w:rsidP="004025F2">
      <w:pPr>
        <w:spacing w:line="360" w:lineRule="auto"/>
        <w:jc w:val="both"/>
      </w:pPr>
      <w:r>
        <w:t>During</w:t>
      </w:r>
      <w:r w:rsidR="006443A6">
        <w:t xml:space="preserve"> my work period Modsimmer didn’t have different departments. However, there were multiple projects being carried </w:t>
      </w:r>
      <w:r>
        <w:t xml:space="preserve">out </w:t>
      </w:r>
      <w:r w:rsidR="006443A6">
        <w:t>by intern students and their advisors. Al</w:t>
      </w:r>
      <w:r w:rsidR="00E128D9">
        <w:t>l</w:t>
      </w:r>
      <w:r>
        <w:t xml:space="preserve"> of these projects were computer e</w:t>
      </w:r>
      <w:r w:rsidR="006443A6">
        <w:t>ngineer</w:t>
      </w:r>
      <w:r>
        <w:t>ing</w:t>
      </w:r>
      <w:r w:rsidR="006443A6">
        <w:t xml:space="preserve"> oriented projects</w:t>
      </w:r>
      <w:r>
        <w:t>,</w:t>
      </w:r>
      <w:r w:rsidR="006443A6">
        <w:t xml:space="preserve"> such as</w:t>
      </w:r>
      <w:r>
        <w:t xml:space="preserve"> the</w:t>
      </w:r>
      <w:r w:rsidR="006443A6">
        <w:t xml:space="preserve"> program</w:t>
      </w:r>
      <w:r>
        <w:t>m</w:t>
      </w:r>
      <w:r w:rsidR="006443A6">
        <w:t xml:space="preserve">ing </w:t>
      </w:r>
      <w:r>
        <w:t xml:space="preserve">of </w:t>
      </w:r>
      <w:r w:rsidR="006443A6">
        <w:t xml:space="preserve">a robot to map a buildings layout or </w:t>
      </w:r>
      <w:r>
        <w:t xml:space="preserve">the </w:t>
      </w:r>
      <w:r w:rsidR="006443A6">
        <w:t>writing</w:t>
      </w:r>
      <w:r w:rsidR="00E128D9">
        <w:t xml:space="preserve"> </w:t>
      </w:r>
      <w:r>
        <w:t xml:space="preserve">of </w:t>
      </w:r>
      <w:r w:rsidR="00E128D9">
        <w:t>a simulation for a Flight-</w:t>
      </w:r>
      <w:proofErr w:type="spellStart"/>
      <w:r w:rsidR="00E128D9">
        <w:t>Sim</w:t>
      </w:r>
      <w:proofErr w:type="spellEnd"/>
      <w:r w:rsidR="00E128D9">
        <w:t xml:space="preserve"> </w:t>
      </w:r>
      <w:r w:rsidR="006443A6">
        <w:t>machine.</w:t>
      </w:r>
    </w:p>
    <w:p w:rsidR="006E7959" w:rsidRPr="00086D2F" w:rsidRDefault="006E7959" w:rsidP="004025F2">
      <w:pPr>
        <w:spacing w:line="360" w:lineRule="auto"/>
        <w:jc w:val="both"/>
      </w:pPr>
    </w:p>
    <w:p w:rsidR="006E7959" w:rsidRDefault="006E7959" w:rsidP="004025F2">
      <w:pPr>
        <w:pStyle w:val="Heading2"/>
        <w:spacing w:line="360" w:lineRule="auto"/>
        <w:jc w:val="both"/>
      </w:pPr>
      <w:bookmarkStart w:id="4" w:name="_Toc316810816"/>
      <w:r w:rsidRPr="00086D2F">
        <w:t>About the hardware and software systems</w:t>
      </w:r>
      <w:bookmarkEnd w:id="4"/>
    </w:p>
    <w:p w:rsidR="006443A6" w:rsidRPr="006443A6" w:rsidRDefault="00110980" w:rsidP="004025F2">
      <w:pPr>
        <w:spacing w:line="360" w:lineRule="auto"/>
        <w:jc w:val="both"/>
      </w:pPr>
      <w:r>
        <w:t xml:space="preserve">Modsimmer has advanced laboratories such as the </w:t>
      </w:r>
      <w:r w:rsidR="006443A6">
        <w:t>Flight-Sim</w:t>
      </w:r>
      <w:r w:rsidR="00E128D9">
        <w:t>ulation capsule</w:t>
      </w:r>
      <w:r w:rsidR="006443A6">
        <w:t xml:space="preserve"> and </w:t>
      </w:r>
      <w:r>
        <w:t xml:space="preserve">the </w:t>
      </w:r>
      <w:r w:rsidR="006443A6">
        <w:t>motion capture studio</w:t>
      </w:r>
      <w:r w:rsidR="009249E8">
        <w:t>. However, my</w:t>
      </w:r>
      <w:r>
        <w:t xml:space="preserve"> work was solely oriented</w:t>
      </w:r>
      <w:r w:rsidR="009249E8">
        <w:t xml:space="preserve"> </w:t>
      </w:r>
      <w:r>
        <w:t xml:space="preserve">towards </w:t>
      </w:r>
      <w:r w:rsidR="009249E8">
        <w:t>progra</w:t>
      </w:r>
      <w:r>
        <w:t>m</w:t>
      </w:r>
      <w:r w:rsidR="009249E8">
        <w:t>ming and research</w:t>
      </w:r>
      <w:r>
        <w:t>;</w:t>
      </w:r>
      <w:r w:rsidR="009249E8">
        <w:t xml:space="preserve"> thus, I didn’t have access to these laboratories. I used my own lapto</w:t>
      </w:r>
      <w:r>
        <w:t>p for ease of use and convenience</w:t>
      </w:r>
      <w:r w:rsidR="009249E8">
        <w:t xml:space="preserve">. </w:t>
      </w:r>
    </w:p>
    <w:p w:rsidR="006E7959" w:rsidRPr="00086D2F" w:rsidRDefault="006E7959" w:rsidP="004025F2">
      <w:pPr>
        <w:spacing w:line="360" w:lineRule="auto"/>
        <w:jc w:val="both"/>
      </w:pPr>
    </w:p>
    <w:p w:rsidR="006E7959" w:rsidRPr="00086D2F" w:rsidRDefault="006E7959" w:rsidP="004025F2">
      <w:pPr>
        <w:pStyle w:val="Heading2"/>
        <w:spacing w:line="360" w:lineRule="auto"/>
        <w:jc w:val="both"/>
      </w:pPr>
      <w:bookmarkStart w:id="5" w:name="_Toc316810817"/>
      <w:r w:rsidRPr="00086D2F">
        <w:t>About your supervisor</w:t>
      </w:r>
      <w:bookmarkEnd w:id="5"/>
    </w:p>
    <w:p w:rsidR="006E7959" w:rsidRDefault="004D54F6" w:rsidP="004025F2">
      <w:pPr>
        <w:spacing w:line="360" w:lineRule="auto"/>
        <w:jc w:val="both"/>
        <w:rPr>
          <w:rFonts w:cs="Arial"/>
          <w:color w:val="333333"/>
          <w:szCs w:val="18"/>
          <w:shd w:val="clear" w:color="auto" w:fill="FFFFFF"/>
        </w:rPr>
      </w:pPr>
      <w:r>
        <w:t xml:space="preserve">My supervisor was Dr. </w:t>
      </w:r>
      <w:proofErr w:type="spellStart"/>
      <w:r>
        <w:t>Elif</w:t>
      </w:r>
      <w:proofErr w:type="spellEnd"/>
      <w:r>
        <w:t xml:space="preserve"> Surer. She is a</w:t>
      </w:r>
      <w:r w:rsidR="00B83595">
        <w:t>n adjunct faculty at METU, GRADUATE SCHOOL OF INFORMATICS.</w:t>
      </w:r>
      <w:r>
        <w:t xml:space="preserve"> </w:t>
      </w:r>
      <w:r w:rsidR="00110980">
        <w:t>She had</w:t>
      </w:r>
      <w:r w:rsidR="00B83595">
        <w:t xml:space="preserve"> graduated from </w:t>
      </w:r>
      <w:proofErr w:type="spellStart"/>
      <w:r w:rsidR="00B83595" w:rsidRPr="00B83595">
        <w:rPr>
          <w:rFonts w:cs="Arial"/>
          <w:color w:val="333333"/>
          <w:szCs w:val="18"/>
          <w:shd w:val="clear" w:color="auto" w:fill="FFFFFF"/>
        </w:rPr>
        <w:t>Boğaziçi</w:t>
      </w:r>
      <w:proofErr w:type="spellEnd"/>
      <w:r w:rsidR="00B83595" w:rsidRPr="00B83595">
        <w:rPr>
          <w:rFonts w:cs="Arial"/>
          <w:color w:val="333333"/>
          <w:szCs w:val="18"/>
          <w:shd w:val="clear" w:color="auto" w:fill="FFFFFF"/>
        </w:rPr>
        <w:t xml:space="preserve"> University</w:t>
      </w:r>
      <w:r w:rsidR="00B83595">
        <w:rPr>
          <w:rFonts w:cs="Arial"/>
          <w:color w:val="333333"/>
          <w:szCs w:val="18"/>
          <w:shd w:val="clear" w:color="auto" w:fill="FFFFFF"/>
        </w:rPr>
        <w:t>, Computer Engine</w:t>
      </w:r>
      <w:r w:rsidR="00110980">
        <w:rPr>
          <w:rFonts w:cs="Arial"/>
          <w:color w:val="333333"/>
          <w:szCs w:val="18"/>
          <w:shd w:val="clear" w:color="auto" w:fill="FFFFFF"/>
        </w:rPr>
        <w:t>ering department in 2005. She go</w:t>
      </w:r>
      <w:r w:rsidR="00B83595">
        <w:rPr>
          <w:rFonts w:cs="Arial"/>
          <w:color w:val="333333"/>
          <w:szCs w:val="18"/>
          <w:shd w:val="clear" w:color="auto" w:fill="FFFFFF"/>
        </w:rPr>
        <w:t>t her Master</w:t>
      </w:r>
      <w:r w:rsidR="00110980">
        <w:rPr>
          <w:rFonts w:cs="Arial"/>
          <w:color w:val="333333"/>
          <w:szCs w:val="18"/>
          <w:shd w:val="clear" w:color="auto" w:fill="FFFFFF"/>
        </w:rPr>
        <w:t>’s degree</w:t>
      </w:r>
      <w:r w:rsidR="00B83595">
        <w:rPr>
          <w:rFonts w:cs="Arial"/>
          <w:color w:val="333333"/>
          <w:szCs w:val="18"/>
          <w:shd w:val="clear" w:color="auto" w:fill="FFFFFF"/>
        </w:rPr>
        <w:t xml:space="preserve"> from </w:t>
      </w:r>
      <w:r w:rsidR="00110980">
        <w:rPr>
          <w:rFonts w:cs="Arial"/>
          <w:color w:val="333333"/>
          <w:szCs w:val="18"/>
          <w:shd w:val="clear" w:color="auto" w:fill="FFFFFF"/>
        </w:rPr>
        <w:t>the same u</w:t>
      </w:r>
      <w:r w:rsidR="00B83595">
        <w:rPr>
          <w:rFonts w:cs="Arial"/>
          <w:color w:val="333333"/>
          <w:szCs w:val="18"/>
          <w:shd w:val="clear" w:color="auto" w:fill="FFFFFF"/>
        </w:rPr>
        <w:t>ni</w:t>
      </w:r>
      <w:r w:rsidR="00110980">
        <w:rPr>
          <w:rFonts w:cs="Arial"/>
          <w:color w:val="333333"/>
          <w:szCs w:val="18"/>
          <w:shd w:val="clear" w:color="auto" w:fill="FFFFFF"/>
        </w:rPr>
        <w:t>versity in 2007. In 2011 she received</w:t>
      </w:r>
      <w:r w:rsidR="00B83595">
        <w:rPr>
          <w:rFonts w:cs="Arial"/>
          <w:color w:val="333333"/>
          <w:szCs w:val="18"/>
          <w:shd w:val="clear" w:color="auto" w:fill="FFFFFF"/>
        </w:rPr>
        <w:t xml:space="preserve"> her </w:t>
      </w:r>
      <w:r w:rsidR="00E128D9">
        <w:rPr>
          <w:rFonts w:cs="Arial"/>
          <w:color w:val="333333"/>
          <w:szCs w:val="18"/>
          <w:shd w:val="clear" w:color="auto" w:fill="FFFFFF"/>
        </w:rPr>
        <w:t>doctorate</w:t>
      </w:r>
      <w:r w:rsidR="00B83595">
        <w:rPr>
          <w:rFonts w:cs="Arial"/>
          <w:color w:val="333333"/>
          <w:szCs w:val="18"/>
          <w:shd w:val="clear" w:color="auto" w:fill="FFFFFF"/>
        </w:rPr>
        <w:t xml:space="preserve"> </w:t>
      </w:r>
      <w:r w:rsidR="00110980">
        <w:rPr>
          <w:rFonts w:cs="Arial"/>
          <w:color w:val="333333"/>
          <w:szCs w:val="18"/>
          <w:shd w:val="clear" w:color="auto" w:fill="FFFFFF"/>
        </w:rPr>
        <w:t>degree from</w:t>
      </w:r>
      <w:r w:rsidR="00B83595">
        <w:rPr>
          <w:rFonts w:cs="Arial"/>
          <w:color w:val="333333"/>
          <w:szCs w:val="18"/>
          <w:shd w:val="clear" w:color="auto" w:fill="FFFFFF"/>
        </w:rPr>
        <w:t xml:space="preserve"> </w:t>
      </w:r>
      <w:r w:rsidR="00110980">
        <w:rPr>
          <w:rFonts w:cs="Arial"/>
          <w:color w:val="333333"/>
          <w:szCs w:val="18"/>
          <w:shd w:val="clear" w:color="auto" w:fill="FFFFFF"/>
        </w:rPr>
        <w:t xml:space="preserve">the </w:t>
      </w:r>
      <w:r w:rsidR="00B83595">
        <w:rPr>
          <w:rFonts w:cs="Arial"/>
          <w:color w:val="333333"/>
          <w:szCs w:val="18"/>
          <w:shd w:val="clear" w:color="auto" w:fill="FFFFFF"/>
        </w:rPr>
        <w:t>University of Bologna (Italy) in Bioengineering. [2]</w:t>
      </w:r>
    </w:p>
    <w:p w:rsidR="004025F2" w:rsidRPr="00086D2F" w:rsidRDefault="004025F2" w:rsidP="004025F2">
      <w:pPr>
        <w:spacing w:line="360" w:lineRule="auto"/>
        <w:jc w:val="both"/>
      </w:pPr>
    </w:p>
    <w:p w:rsidR="00C56B07" w:rsidRPr="00C56B07" w:rsidRDefault="006E7959" w:rsidP="004025F2">
      <w:pPr>
        <w:pStyle w:val="Heading1"/>
        <w:spacing w:line="360" w:lineRule="auto"/>
        <w:jc w:val="both"/>
      </w:pPr>
      <w:bookmarkStart w:id="6" w:name="_Toc316810818"/>
      <w:r w:rsidRPr="00086D2F">
        <w:lastRenderedPageBreak/>
        <w:t>Work Done</w:t>
      </w:r>
      <w:bookmarkEnd w:id="6"/>
    </w:p>
    <w:p w:rsidR="006E7959" w:rsidRDefault="006E7959" w:rsidP="004025F2">
      <w:pPr>
        <w:spacing w:line="360" w:lineRule="auto"/>
        <w:jc w:val="both"/>
      </w:pPr>
    </w:p>
    <w:p w:rsidR="008F03A2" w:rsidRDefault="008F03A2" w:rsidP="004025F2">
      <w:pPr>
        <w:spacing w:line="360" w:lineRule="auto"/>
        <w:jc w:val="both"/>
      </w:pPr>
      <w:r>
        <w:t xml:space="preserve">I will divide this section </w:t>
      </w:r>
      <w:r w:rsidR="00110980">
        <w:t>in</w:t>
      </w:r>
      <w:r>
        <w:t xml:space="preserve">to 5 parts. Each part will contain information about </w:t>
      </w:r>
      <w:r w:rsidR="00110980">
        <w:t xml:space="preserve">the </w:t>
      </w:r>
      <w:r>
        <w:t xml:space="preserve">work done in a specific week </w:t>
      </w:r>
      <w:r w:rsidR="00110980">
        <w:t xml:space="preserve">during the period </w:t>
      </w:r>
      <w:r>
        <w:t>of my internship.</w:t>
      </w:r>
    </w:p>
    <w:p w:rsidR="008F03A2" w:rsidRDefault="008F03A2" w:rsidP="004025F2">
      <w:pPr>
        <w:spacing w:line="360" w:lineRule="auto"/>
        <w:jc w:val="both"/>
      </w:pPr>
    </w:p>
    <w:p w:rsidR="008F03A2" w:rsidRDefault="00C56B07" w:rsidP="004025F2">
      <w:pPr>
        <w:pStyle w:val="Heading2"/>
        <w:spacing w:line="360" w:lineRule="auto"/>
        <w:jc w:val="both"/>
      </w:pPr>
      <w:r>
        <w:t>First Week</w:t>
      </w:r>
    </w:p>
    <w:p w:rsidR="00C56B07" w:rsidRDefault="00C56B07" w:rsidP="004025F2">
      <w:pPr>
        <w:spacing w:line="360" w:lineRule="auto"/>
        <w:jc w:val="both"/>
      </w:pPr>
      <w:r>
        <w:t>My first week at Modsimmer started with meeting with my</w:t>
      </w:r>
      <w:r w:rsidR="00110980">
        <w:t xml:space="preserve"> co-workers and getting settled into my office. </w:t>
      </w:r>
      <w:proofErr w:type="spellStart"/>
      <w:r w:rsidR="00110980">
        <w:t>Hacer</w:t>
      </w:r>
      <w:proofErr w:type="spellEnd"/>
      <w:r w:rsidR="00110980">
        <w:t xml:space="preserve"> </w:t>
      </w:r>
      <w:proofErr w:type="spellStart"/>
      <w:r w:rsidR="00110980">
        <w:t>Bilu</w:t>
      </w:r>
      <w:proofErr w:type="spellEnd"/>
      <w:r w:rsidR="00110980">
        <w:t xml:space="preserve"> wa</w:t>
      </w:r>
      <w:r>
        <w:t xml:space="preserve">s a </w:t>
      </w:r>
      <w:r w:rsidR="00110980">
        <w:t>research assistant at</w:t>
      </w:r>
      <w:r w:rsidR="009249E8">
        <w:t xml:space="preserve"> METU, Graduate School of Informatics </w:t>
      </w:r>
      <w:r>
        <w:t xml:space="preserve">and she was the head of the project. </w:t>
      </w:r>
      <w:proofErr w:type="spellStart"/>
      <w:r w:rsidR="00110980">
        <w:t>Bekir</w:t>
      </w:r>
      <w:proofErr w:type="spellEnd"/>
      <w:r w:rsidR="00110980">
        <w:t xml:space="preserve"> </w:t>
      </w:r>
      <w:proofErr w:type="spellStart"/>
      <w:r w:rsidR="00110980">
        <w:t>Oflaz</w:t>
      </w:r>
      <w:proofErr w:type="spellEnd"/>
      <w:r w:rsidR="00110980">
        <w:t xml:space="preserve"> wa</w:t>
      </w:r>
      <w:r w:rsidR="009249E8">
        <w:t>s a 4</w:t>
      </w:r>
      <w:r w:rsidR="009249E8" w:rsidRPr="009249E8">
        <w:rPr>
          <w:vertAlign w:val="superscript"/>
        </w:rPr>
        <w:t>th</w:t>
      </w:r>
      <w:r w:rsidR="009249E8">
        <w:t xml:space="preserve"> year</w:t>
      </w:r>
      <w:r w:rsidR="00110980">
        <w:t xml:space="preserve"> Computer Engineering student at</w:t>
      </w:r>
      <w:r w:rsidR="009249E8">
        <w:t xml:space="preserve"> </w:t>
      </w:r>
      <w:proofErr w:type="spellStart"/>
      <w:r w:rsidR="009249E8">
        <w:t>Gazi</w:t>
      </w:r>
      <w:proofErr w:type="spellEnd"/>
      <w:r w:rsidR="009249E8">
        <w:t xml:space="preserve"> University.</w:t>
      </w:r>
      <w:r w:rsidR="004E2EC3">
        <w:t xml:space="preserve"> </w:t>
      </w:r>
      <w:r w:rsidR="000C205A">
        <w:t xml:space="preserve">Three of us worked on the same project but we rarely </w:t>
      </w:r>
      <w:r w:rsidR="0057212E">
        <w:t>collaborated</w:t>
      </w:r>
      <w:r w:rsidR="000C205A">
        <w:t xml:space="preserve"> since our parts were distinct from each other’s.</w:t>
      </w:r>
    </w:p>
    <w:p w:rsidR="000C205A" w:rsidRDefault="000C205A" w:rsidP="004025F2">
      <w:pPr>
        <w:spacing w:line="360" w:lineRule="auto"/>
        <w:jc w:val="both"/>
      </w:pPr>
    </w:p>
    <w:p w:rsidR="000C205A" w:rsidRDefault="000C205A" w:rsidP="004025F2">
      <w:pPr>
        <w:spacing w:line="360" w:lineRule="auto"/>
        <w:jc w:val="both"/>
      </w:pPr>
      <w:r>
        <w:t xml:space="preserve">I started my work with learning Unity since the project was based </w:t>
      </w:r>
      <w:r w:rsidR="00EB685A">
        <w:t>o</w:t>
      </w:r>
      <w:r>
        <w:t>n Un</w:t>
      </w:r>
      <w:r w:rsidR="00110980">
        <w:t>ity and I had no knowledge of</w:t>
      </w:r>
      <w:r>
        <w:t xml:space="preserve"> it. </w:t>
      </w:r>
      <w:r w:rsidR="00EB685A">
        <w:t xml:space="preserve">I started with making a basic ball rolling game which has </w:t>
      </w:r>
      <w:r w:rsidR="0057212E">
        <w:t>a tutorial</w:t>
      </w:r>
      <w:r w:rsidR="00EB685A">
        <w:t xml:space="preserve"> on Unity web page [3]. I also wanted to </w:t>
      </w:r>
      <w:r w:rsidR="0057212E">
        <w:t>challenge</w:t>
      </w:r>
      <w:r w:rsidR="00EB685A">
        <w:t xml:space="preserve"> myself and add</w:t>
      </w:r>
      <w:r w:rsidR="002F1605">
        <w:t>ed</w:t>
      </w:r>
      <w:r w:rsidR="00EB685A">
        <w:t xml:space="preserve"> additional functions </w:t>
      </w:r>
      <w:r w:rsidR="0057212E">
        <w:t>to thi</w:t>
      </w:r>
      <w:r w:rsidR="00EB685A">
        <w:t>s tutorial</w:t>
      </w:r>
      <w:r w:rsidR="002F1605">
        <w:t>,</w:t>
      </w:r>
      <w:r w:rsidR="00EB685A">
        <w:t xml:space="preserve"> such as jumping</w:t>
      </w:r>
      <w:r w:rsidR="002F1605">
        <w:t>,</w:t>
      </w:r>
      <w:r w:rsidR="00EB685A">
        <w:t xml:space="preserve"> to understand Unity better. I chose programing in C# since it felt familiar from C++. I </w:t>
      </w:r>
      <w:r w:rsidR="002F1605">
        <w:t xml:space="preserve">had </w:t>
      </w:r>
      <w:r w:rsidR="00EB685A">
        <w:t>learned in school</w:t>
      </w:r>
      <w:r w:rsidR="002F1605">
        <w:t xml:space="preserve"> that</w:t>
      </w:r>
      <w:r w:rsidR="002F1605" w:rsidRPr="002F1605">
        <w:t xml:space="preserve"> </w:t>
      </w:r>
      <w:r w:rsidR="002F1605">
        <w:t>with some basic coding I would be</w:t>
      </w:r>
      <w:r w:rsidR="00EB685A">
        <w:t xml:space="preserve"> able to add additional functions to my ball rolling game.</w:t>
      </w:r>
    </w:p>
    <w:p w:rsidR="00EB685A" w:rsidRDefault="00EB685A" w:rsidP="004025F2">
      <w:pPr>
        <w:spacing w:line="360" w:lineRule="auto"/>
        <w:jc w:val="both"/>
      </w:pPr>
    </w:p>
    <w:p w:rsidR="00EB685A" w:rsidRDefault="0057212E" w:rsidP="004025F2">
      <w:pPr>
        <w:spacing w:line="360" w:lineRule="auto"/>
        <w:jc w:val="both"/>
      </w:pPr>
      <w:r>
        <w:t>However</w:t>
      </w:r>
      <w:r w:rsidR="002F1605">
        <w:t>,</w:t>
      </w:r>
      <w:r>
        <w:t xml:space="preserve"> I had a more important task t</w:t>
      </w:r>
      <w:r w:rsidR="002F1605">
        <w:t>han learning Unity. The f</w:t>
      </w:r>
      <w:r>
        <w:t>ocus of my internship was to find a way to implement real-time liquid physics into Unit</w:t>
      </w:r>
      <w:r w:rsidR="002F1605">
        <w:t>y. My supervisor suggested that I</w:t>
      </w:r>
      <w:r>
        <w:t xml:space="preserve"> look into programs such as Blender and 3ds MAX where you can create fix animations </w:t>
      </w:r>
      <w:r w:rsidR="009675A9">
        <w:t>and find ways to import them to Unity. So I started learning Blender since I had limited know</w:t>
      </w:r>
      <w:r w:rsidR="002F1605">
        <w:t>ledge about this program</w:t>
      </w:r>
      <w:r w:rsidR="009675A9">
        <w:t>.</w:t>
      </w:r>
    </w:p>
    <w:p w:rsidR="009675A9" w:rsidRDefault="009675A9" w:rsidP="004025F2">
      <w:pPr>
        <w:spacing w:line="360" w:lineRule="auto"/>
        <w:jc w:val="both"/>
      </w:pPr>
    </w:p>
    <w:p w:rsidR="009675A9" w:rsidRDefault="009675A9" w:rsidP="004025F2">
      <w:pPr>
        <w:spacing w:line="360" w:lineRule="auto"/>
        <w:jc w:val="both"/>
      </w:pPr>
    </w:p>
    <w:p w:rsidR="009675A9" w:rsidRDefault="009675A9" w:rsidP="004025F2">
      <w:pPr>
        <w:spacing w:line="360" w:lineRule="auto"/>
        <w:jc w:val="both"/>
      </w:pPr>
    </w:p>
    <w:p w:rsidR="009675A9" w:rsidRDefault="009675A9" w:rsidP="004025F2">
      <w:pPr>
        <w:spacing w:line="360" w:lineRule="auto"/>
        <w:jc w:val="both"/>
      </w:pPr>
    </w:p>
    <w:p w:rsidR="009675A9" w:rsidRDefault="009675A9" w:rsidP="004025F2">
      <w:pPr>
        <w:pStyle w:val="Heading2"/>
        <w:spacing w:line="360" w:lineRule="auto"/>
        <w:jc w:val="both"/>
      </w:pPr>
      <w:r>
        <w:t>Second Week</w:t>
      </w:r>
    </w:p>
    <w:p w:rsidR="009675A9" w:rsidRDefault="00987CFD" w:rsidP="004025F2">
      <w:pPr>
        <w:spacing w:line="360" w:lineRule="auto"/>
        <w:jc w:val="both"/>
      </w:pPr>
      <w:r>
        <w:t xml:space="preserve">Having </w:t>
      </w:r>
      <w:r w:rsidR="002F1605">
        <w:t>gained some idea of</w:t>
      </w:r>
      <w:r>
        <w:t xml:space="preserve"> </w:t>
      </w:r>
      <w:r w:rsidR="007A6A26">
        <w:t>Unity and Blender</w:t>
      </w:r>
      <w:r w:rsidR="002F1605">
        <w:t>,</w:t>
      </w:r>
      <w:r w:rsidR="007A6A26">
        <w:t xml:space="preserve"> I move</w:t>
      </w:r>
      <w:r w:rsidR="002F1605">
        <w:t>d</w:t>
      </w:r>
      <w:r w:rsidR="007A6A26">
        <w:t xml:space="preserve"> on to do some research</w:t>
      </w:r>
      <w:r w:rsidR="00783708">
        <w:t xml:space="preserve"> about </w:t>
      </w:r>
      <w:r w:rsidR="00910EF1">
        <w:t xml:space="preserve">first-aid [4, 5] </w:t>
      </w:r>
      <w:r w:rsidR="00783708">
        <w:t>bleeding and injuries</w:t>
      </w:r>
      <w:r w:rsidR="00910EF1">
        <w:t xml:space="preserve"> [6]</w:t>
      </w:r>
      <w:r w:rsidR="00783708">
        <w:t xml:space="preserve">. </w:t>
      </w:r>
      <w:r w:rsidR="00910EF1">
        <w:t xml:space="preserve">Knowing different types of bleeding was essential because I had to make liquid animations as realistic as possible according to injury type. </w:t>
      </w:r>
      <w:r w:rsidR="00F4000D">
        <w:t xml:space="preserve">I also found some other projects </w:t>
      </w:r>
      <w:r w:rsidR="002F1605">
        <w:t xml:space="preserve">providing first-aid simulations; </w:t>
      </w:r>
      <w:r w:rsidR="00F4000D">
        <w:t>yet</w:t>
      </w:r>
      <w:r w:rsidR="002F1605">
        <w:t>,</w:t>
      </w:r>
      <w:r w:rsidR="00F4000D">
        <w:t xml:space="preserve"> they were all implemented on different engines such as</w:t>
      </w:r>
      <w:r w:rsidR="002F1605">
        <w:t xml:space="preserve"> the</w:t>
      </w:r>
      <w:r w:rsidR="00F4000D">
        <w:t xml:space="preserve"> Unreal Eng</w:t>
      </w:r>
      <w:r w:rsidR="00122349">
        <w:t>ine. S</w:t>
      </w:r>
      <w:r w:rsidR="00F4000D">
        <w:t xml:space="preserve">ince </w:t>
      </w:r>
      <w:r w:rsidR="00F4000D">
        <w:lastRenderedPageBreak/>
        <w:t xml:space="preserve">Unreal Engine has built-in </w:t>
      </w:r>
      <w:r w:rsidR="00122349">
        <w:t>liquid</w:t>
      </w:r>
      <w:r w:rsidR="00400536">
        <w:t xml:space="preserve"> physics</w:t>
      </w:r>
      <w:r w:rsidR="002F1605">
        <w:t>, the current</w:t>
      </w:r>
      <w:r w:rsidR="00400536">
        <w:t xml:space="preserve"> project would be</w:t>
      </w:r>
      <w:r w:rsidR="00F4000D">
        <w:t xml:space="preserve"> easier to implement</w:t>
      </w:r>
      <w:r w:rsidR="002F1605">
        <w:t xml:space="preserve"> using </w:t>
      </w:r>
      <w:r w:rsidR="00400536">
        <w:t>Unreal Engine</w:t>
      </w:r>
      <w:r w:rsidR="00F4000D">
        <w:t>. This discove</w:t>
      </w:r>
      <w:r w:rsidR="002F1605">
        <w:t>ry made me question the suggestion</w:t>
      </w:r>
      <w:r w:rsidR="00F4000D">
        <w:t xml:space="preserve"> of choosing Unity to implement a project like this. </w:t>
      </w:r>
      <w:r w:rsidR="002F1605">
        <w:t xml:space="preserve">But </w:t>
      </w:r>
      <w:r w:rsidR="00400536">
        <w:t xml:space="preserve">my supervisor reminded </w:t>
      </w:r>
      <w:r w:rsidR="00363276">
        <w:t xml:space="preserve">me that our project was for mobile use and Unity was the better choice. </w:t>
      </w:r>
    </w:p>
    <w:p w:rsidR="00363276" w:rsidRDefault="00363276" w:rsidP="004025F2">
      <w:pPr>
        <w:spacing w:line="360" w:lineRule="auto"/>
        <w:jc w:val="both"/>
      </w:pPr>
    </w:p>
    <w:p w:rsidR="00363276" w:rsidRDefault="002F1605" w:rsidP="004025F2">
      <w:pPr>
        <w:spacing w:line="360" w:lineRule="auto"/>
        <w:jc w:val="both"/>
      </w:pPr>
      <w:r>
        <w:t>Another important finding</w:t>
      </w:r>
      <w:r w:rsidR="00363276">
        <w:t xml:space="preserve"> of the second week was a Unity plug-in called Fluvio. This plug-in was creating </w:t>
      </w:r>
      <w:r w:rsidR="00400536">
        <w:t>fluid-like particle system with</w:t>
      </w:r>
      <w:r>
        <w:t>in Unity. It worked in real time, so that it</w:t>
      </w:r>
      <w:r w:rsidR="00363276">
        <w:t xml:space="preserve"> was different than animations baked in 3ds MAX.</w:t>
      </w:r>
      <w:r w:rsidR="004B69EB">
        <w:t xml:space="preserve"> </w:t>
      </w:r>
      <w:r w:rsidR="00363276">
        <w:t>However</w:t>
      </w:r>
      <w:r w:rsidR="004B69EB">
        <w:t>,</w:t>
      </w:r>
      <w:r>
        <w:t xml:space="preserve"> my supervisor suggested that I</w:t>
      </w:r>
      <w:r w:rsidR="004B69EB">
        <w:t xml:space="preserve"> </w:t>
      </w:r>
      <w:r w:rsidR="00400536">
        <w:t xml:space="preserve">keep </w:t>
      </w:r>
      <w:r w:rsidR="004B69EB">
        <w:t>working on animations so I stopped practicing Fluvio.</w:t>
      </w:r>
    </w:p>
    <w:p w:rsidR="004B69EB" w:rsidRDefault="004B69EB" w:rsidP="004025F2">
      <w:pPr>
        <w:spacing w:line="360" w:lineRule="auto"/>
        <w:jc w:val="both"/>
      </w:pPr>
    </w:p>
    <w:p w:rsidR="004B69EB" w:rsidRDefault="004B69EB" w:rsidP="004025F2">
      <w:pPr>
        <w:pStyle w:val="Heading2"/>
        <w:spacing w:line="360" w:lineRule="auto"/>
        <w:jc w:val="both"/>
      </w:pPr>
      <w:r>
        <w:t>Third Week</w:t>
      </w:r>
    </w:p>
    <w:p w:rsidR="003A3056" w:rsidRDefault="004B69EB" w:rsidP="004025F2">
      <w:pPr>
        <w:spacing w:line="360" w:lineRule="auto"/>
        <w:jc w:val="both"/>
      </w:pPr>
      <w:r>
        <w:t xml:space="preserve">Third week of internship was heavily focused on creating liquid animations in 3ds MAX and exporting them to Unity. I found a tool called </w:t>
      </w:r>
      <w:proofErr w:type="spellStart"/>
      <w:r>
        <w:t>Megafiers</w:t>
      </w:r>
      <w:proofErr w:type="spellEnd"/>
      <w:r>
        <w:t xml:space="preserve">. Game </w:t>
      </w:r>
      <w:r w:rsidR="00B20D8E">
        <w:t>developers</w:t>
      </w:r>
      <w:r>
        <w:t xml:space="preserve"> use </w:t>
      </w:r>
      <w:proofErr w:type="spellStart"/>
      <w:r>
        <w:t>Megafiers</w:t>
      </w:r>
      <w:proofErr w:type="spellEnd"/>
      <w:r>
        <w:t xml:space="preserve"> to </w:t>
      </w:r>
      <w:r w:rsidR="00B20D8E">
        <w:t>transport</w:t>
      </w:r>
      <w:r>
        <w:t xml:space="preserve"> animations </w:t>
      </w:r>
      <w:r w:rsidR="00B20D8E">
        <w:t xml:space="preserve">they create on 3ds </w:t>
      </w:r>
      <w:r w:rsidR="00B54F98">
        <w:t>MAX,</w:t>
      </w:r>
      <w:r w:rsidR="00B20D8E">
        <w:t xml:space="preserve"> </w:t>
      </w:r>
      <w:r>
        <w:t xml:space="preserve">such as a face </w:t>
      </w:r>
      <w:r w:rsidR="00B20D8E">
        <w:t xml:space="preserve">mimic, to their game in </w:t>
      </w:r>
      <w:r w:rsidR="003E2D7C">
        <w:t xml:space="preserve">Unity. By using this tool I was </w:t>
      </w:r>
      <w:r w:rsidR="00B20D8E">
        <w:t xml:space="preserve">able </w:t>
      </w:r>
      <w:r w:rsidR="002F1605">
        <w:t>t</w:t>
      </w:r>
      <w:r w:rsidR="003E2D7C">
        <w:t xml:space="preserve">o </w:t>
      </w:r>
      <w:r w:rsidR="00B20D8E">
        <w:t>transport my liquid animations to Unity but there were several problems. First of all</w:t>
      </w:r>
      <w:r w:rsidR="003E2D7C">
        <w:t>,</w:t>
      </w:r>
      <w:r w:rsidR="00B20D8E">
        <w:t xml:space="preserve"> quality of the liquids were drastically reduced in the transportation. Second and more importantly</w:t>
      </w:r>
      <w:r w:rsidR="003E2D7C">
        <w:t>,</w:t>
      </w:r>
      <w:r w:rsidR="00B20D8E">
        <w:t xml:space="preserve"> once the animation was transferred it was impossible to modify the liquid</w:t>
      </w:r>
      <w:r w:rsidR="003E2D7C">
        <w:t>’</w:t>
      </w:r>
      <w:r w:rsidR="00B20D8E">
        <w:t>s behavior except scaling it. This was a big problem since our project required different type</w:t>
      </w:r>
      <w:r w:rsidR="003E2D7C">
        <w:t>s</w:t>
      </w:r>
      <w:r w:rsidR="00B20D8E">
        <w:t xml:space="preserve"> of bleedings (artery bleeding, venous bleeding</w:t>
      </w:r>
      <w:r w:rsidR="00400536">
        <w:t xml:space="preserve"> etc.</w:t>
      </w:r>
      <w:r w:rsidR="00B20D8E">
        <w:t>) and they required liquids with different</w:t>
      </w:r>
      <w:r w:rsidR="00400536">
        <w:t xml:space="preserve"> colors, speeds, velocities and so on.</w:t>
      </w:r>
      <w:r w:rsidR="00B20D8E">
        <w:t xml:space="preserve"> </w:t>
      </w:r>
    </w:p>
    <w:p w:rsidR="003A3056" w:rsidRDefault="003A3056" w:rsidP="004025F2">
      <w:pPr>
        <w:spacing w:line="360" w:lineRule="auto"/>
        <w:jc w:val="both"/>
      </w:pPr>
    </w:p>
    <w:p w:rsidR="000C205A" w:rsidRDefault="00B20D8E" w:rsidP="004025F2">
      <w:pPr>
        <w:spacing w:line="360" w:lineRule="auto"/>
        <w:jc w:val="both"/>
      </w:pPr>
      <w:r>
        <w:t>At the weekly meeting with supervisor</w:t>
      </w:r>
      <w:r w:rsidR="00B54F98">
        <w:t xml:space="preserve"> we argued this situation. There were some disagree</w:t>
      </w:r>
      <w:r w:rsidR="003E2D7C">
        <w:t>ments and she left the decision-</w:t>
      </w:r>
      <w:r w:rsidR="00B54F98">
        <w:t>making to me.</w:t>
      </w:r>
      <w:r>
        <w:t xml:space="preserve"> </w:t>
      </w:r>
      <w:r w:rsidR="001C5B00">
        <w:t>Evaluating the options and thinking about the requirements of the project I c</w:t>
      </w:r>
      <w:r w:rsidR="003A3056">
        <w:t>hose to use Fluvio plug-in. Fluvio enabled a real-time liquid solution which  enabled liquids to interact with other objects in Unity easier</w:t>
      </w:r>
      <w:r w:rsidR="003E2D7C">
        <w:t>,</w:t>
      </w:r>
      <w:r w:rsidR="003A3056">
        <w:t xml:space="preserve"> and </w:t>
      </w:r>
      <w:proofErr w:type="spellStart"/>
      <w:r w:rsidR="003A3056">
        <w:t>Fluvio’s</w:t>
      </w:r>
      <w:proofErr w:type="spellEnd"/>
      <w:r w:rsidR="003A3056">
        <w:t xml:space="preserve"> library gave us access to many functionalities and ways to customize liquids.</w:t>
      </w:r>
    </w:p>
    <w:p w:rsidR="003A3056" w:rsidRDefault="003A3056" w:rsidP="004025F2">
      <w:pPr>
        <w:spacing w:line="360" w:lineRule="auto"/>
        <w:jc w:val="both"/>
      </w:pPr>
    </w:p>
    <w:p w:rsidR="003A3056" w:rsidRDefault="003A3056" w:rsidP="004025F2">
      <w:pPr>
        <w:pStyle w:val="Heading2"/>
        <w:spacing w:line="360" w:lineRule="auto"/>
        <w:jc w:val="both"/>
      </w:pPr>
      <w:r>
        <w:t>Fourth Week</w:t>
      </w:r>
    </w:p>
    <w:p w:rsidR="00484F60" w:rsidRDefault="003A3056" w:rsidP="004025F2">
      <w:pPr>
        <w:spacing w:line="360" w:lineRule="auto"/>
        <w:jc w:val="both"/>
      </w:pPr>
      <w:r>
        <w:t xml:space="preserve">After deciding </w:t>
      </w:r>
      <w:r w:rsidR="003E2D7C">
        <w:t xml:space="preserve">to use </w:t>
      </w:r>
      <w:proofErr w:type="spellStart"/>
      <w:r w:rsidR="003E2D7C">
        <w:t>Fluvio</w:t>
      </w:r>
      <w:proofErr w:type="spellEnd"/>
      <w:r w:rsidR="003E2D7C">
        <w:t xml:space="preserve"> I spent</w:t>
      </w:r>
      <w:r>
        <w:t xml:space="preserve"> </w:t>
      </w:r>
      <w:r w:rsidR="00C81872">
        <w:t>fourth</w:t>
      </w:r>
      <w:r>
        <w:t xml:space="preserve"> week learning</w:t>
      </w:r>
      <w:r w:rsidR="003E2D7C">
        <w:t xml:space="preserve"> and practicing this program. </w:t>
      </w:r>
      <w:r w:rsidR="00C81872">
        <w:t>Unfortunately</w:t>
      </w:r>
      <w:r>
        <w:t xml:space="preserve"> there weren’t any tutorials on the internet. None the less</w:t>
      </w:r>
      <w:r w:rsidR="003E2D7C">
        <w:t>,</w:t>
      </w:r>
      <w:r>
        <w:t xml:space="preserve"> </w:t>
      </w:r>
      <w:proofErr w:type="spellStart"/>
      <w:r>
        <w:t>Fluvio’s</w:t>
      </w:r>
      <w:proofErr w:type="spellEnd"/>
      <w:r>
        <w:t xml:space="preserve"> home page had a great library diagram which helped me with my coding</w:t>
      </w:r>
      <w:r w:rsidR="00400536">
        <w:t xml:space="preserve"> [8]</w:t>
      </w:r>
      <w:r>
        <w:t xml:space="preserve">. </w:t>
      </w:r>
      <w:r w:rsidR="003E2D7C">
        <w:t>At</w:t>
      </w:r>
      <w:r w:rsidR="00484F60">
        <w:t xml:space="preserve"> the end of the week I was able to simulate a bleeding event. However, this simulation </w:t>
      </w:r>
      <w:r w:rsidR="00484F60">
        <w:lastRenderedPageBreak/>
        <w:t>had very poor</w:t>
      </w:r>
      <w:r w:rsidR="003E2D7C">
        <w:t xml:space="preserve"> visuals and needed improvement before I could present it as a finished product</w:t>
      </w:r>
      <w:r w:rsidR="00484F60">
        <w:t>.</w:t>
      </w:r>
    </w:p>
    <w:p w:rsidR="00484F60" w:rsidRDefault="00484F60" w:rsidP="004025F2">
      <w:pPr>
        <w:spacing w:line="360" w:lineRule="auto"/>
        <w:jc w:val="both"/>
      </w:pPr>
    </w:p>
    <w:p w:rsidR="00484F60" w:rsidRDefault="00484F60" w:rsidP="004025F2">
      <w:pPr>
        <w:spacing w:line="360" w:lineRule="auto"/>
        <w:jc w:val="both"/>
      </w:pPr>
    </w:p>
    <w:p w:rsidR="00484F60" w:rsidRDefault="00484F60" w:rsidP="004025F2">
      <w:pPr>
        <w:pStyle w:val="Heading2"/>
        <w:spacing w:line="360" w:lineRule="auto"/>
        <w:jc w:val="both"/>
      </w:pPr>
      <w:r>
        <w:t>Fifth Week</w:t>
      </w:r>
    </w:p>
    <w:p w:rsidR="003A3056" w:rsidRPr="003A3056" w:rsidRDefault="00346E99" w:rsidP="004025F2">
      <w:pPr>
        <w:spacing w:line="360" w:lineRule="auto"/>
        <w:jc w:val="both"/>
      </w:pPr>
      <w:r>
        <w:t>Knowing that this was my last week I start</w:t>
      </w:r>
      <w:r w:rsidR="003E2D7C">
        <w:t>ed</w:t>
      </w:r>
      <w:r>
        <w:t xml:space="preserve"> polishing my work and getting ready for my final presentation. </w:t>
      </w:r>
      <w:r w:rsidR="00C81872">
        <w:t xml:space="preserve">With more practice </w:t>
      </w:r>
      <w:r>
        <w:t xml:space="preserve">in </w:t>
      </w:r>
      <w:proofErr w:type="spellStart"/>
      <w:r>
        <w:t>Fluvio</w:t>
      </w:r>
      <w:proofErr w:type="spellEnd"/>
      <w:r w:rsidR="003E2D7C">
        <w:t>,</w:t>
      </w:r>
      <w:r>
        <w:t xml:space="preserve"> </w:t>
      </w:r>
      <w:r w:rsidR="00C81872">
        <w:t xml:space="preserve">I was able to produce higher quality fluids. </w:t>
      </w:r>
      <w:r>
        <w:t>They were looking and behaving</w:t>
      </w:r>
      <w:r w:rsidR="003E2D7C">
        <w:t xml:space="preserve"> more</w:t>
      </w:r>
      <w:r>
        <w:t xml:space="preserve"> like blood. I start</w:t>
      </w:r>
      <w:r w:rsidR="003E2D7C">
        <w:t>ed</w:t>
      </w:r>
      <w:r>
        <w:t xml:space="preserve"> using a soldier model designed by my co</w:t>
      </w:r>
      <w:r w:rsidR="003E2D7C">
        <w:t>-</w:t>
      </w:r>
      <w:r>
        <w:t xml:space="preserve">worker </w:t>
      </w:r>
      <w:proofErr w:type="spellStart"/>
      <w:r>
        <w:t>Bekir</w:t>
      </w:r>
      <w:proofErr w:type="spellEnd"/>
      <w:r>
        <w:t>. I tweaked th</w:t>
      </w:r>
      <w:r w:rsidR="003E2D7C">
        <w:t>e variables of my codes until I</w:t>
      </w:r>
      <w:r>
        <w:t xml:space="preserve"> and my supervisor were happy </w:t>
      </w:r>
      <w:r w:rsidR="003E2D7C">
        <w:t>with the looks and the behavior</w:t>
      </w:r>
      <w:r>
        <w:t xml:space="preserve"> of the bleeding types. After being satisfied with the project I wrote a </w:t>
      </w:r>
      <w:r w:rsidR="003E2D7C">
        <w:t>documentation of the work I had</w:t>
      </w:r>
      <w:r>
        <w:t xml:space="preserve"> done for the next intern who would continue the project. I added my thoughts</w:t>
      </w:r>
      <w:r w:rsidR="003E2D7C">
        <w:t xml:space="preserve"> to this documentation</w:t>
      </w:r>
      <w:r>
        <w:t xml:space="preserve"> on how the project can be improved </w:t>
      </w:r>
      <w:r w:rsidR="003E2D7C">
        <w:t>in the future</w:t>
      </w:r>
      <w:r>
        <w:t xml:space="preserve">. </w:t>
      </w:r>
    </w:p>
    <w:p w:rsidR="008F03A2" w:rsidRPr="00086D2F" w:rsidRDefault="008F03A2" w:rsidP="004025F2">
      <w:pPr>
        <w:spacing w:line="360" w:lineRule="auto"/>
        <w:jc w:val="both"/>
      </w:pPr>
    </w:p>
    <w:p w:rsidR="006E7959" w:rsidRPr="00086D2F" w:rsidRDefault="006E7959" w:rsidP="004025F2">
      <w:pPr>
        <w:pStyle w:val="Heading1"/>
        <w:spacing w:line="360" w:lineRule="auto"/>
        <w:jc w:val="both"/>
      </w:pPr>
      <w:bookmarkStart w:id="7" w:name="_Toc316810819"/>
      <w:r w:rsidRPr="00086D2F">
        <w:t>Performance and Outcomes</w:t>
      </w:r>
      <w:bookmarkEnd w:id="7"/>
    </w:p>
    <w:p w:rsidR="006E7959" w:rsidRPr="00086D2F" w:rsidRDefault="006E7959" w:rsidP="004025F2">
      <w:pPr>
        <w:spacing w:line="360" w:lineRule="auto"/>
        <w:jc w:val="both"/>
      </w:pPr>
    </w:p>
    <w:p w:rsidR="00376393" w:rsidRDefault="00376393" w:rsidP="004025F2">
      <w:pPr>
        <w:pStyle w:val="Heading2"/>
        <w:spacing w:line="360" w:lineRule="auto"/>
        <w:jc w:val="both"/>
      </w:pPr>
      <w:bookmarkStart w:id="8" w:name="_Toc316810820"/>
      <w:r w:rsidRPr="00086D2F">
        <w:t xml:space="preserve">Applying Knowledge and Skills Learned at </w:t>
      </w:r>
      <w:proofErr w:type="spellStart"/>
      <w:r w:rsidRPr="00086D2F">
        <w:t>Bilkent</w:t>
      </w:r>
      <w:bookmarkEnd w:id="8"/>
      <w:proofErr w:type="spellEnd"/>
    </w:p>
    <w:p w:rsidR="00346E99" w:rsidRPr="00346E99" w:rsidRDefault="003E2D7C" w:rsidP="004025F2">
      <w:pPr>
        <w:spacing w:line="360" w:lineRule="auto"/>
        <w:jc w:val="both"/>
      </w:pPr>
      <w:r>
        <w:t>During</w:t>
      </w:r>
      <w:r w:rsidR="008F303F">
        <w:t xml:space="preserve"> this internship</w:t>
      </w:r>
      <w:r>
        <w:t>, I used knowledge gained from my university education very often</w:t>
      </w:r>
      <w:r w:rsidR="008F303F">
        <w:t>. First and most valuable knowledge and skill I used was coding in C++. Even though Unity uses C#</w:t>
      </w:r>
      <w:r>
        <w:t>,</w:t>
      </w:r>
      <w:r w:rsidR="008F303F">
        <w:t xml:space="preserve"> I was able </w:t>
      </w:r>
      <w:r>
        <w:t xml:space="preserve">to </w:t>
      </w:r>
      <w:r w:rsidR="008F303F">
        <w:t>code with C++ syntax</w:t>
      </w:r>
      <w:r>
        <w:t>,</w:t>
      </w:r>
      <w:r w:rsidR="008F303F">
        <w:t xml:space="preserve"> and I used</w:t>
      </w:r>
      <w:r w:rsidR="00BE250E">
        <w:t xml:space="preserve"> for this project  </w:t>
      </w:r>
      <w:r w:rsidR="008F303F">
        <w:t xml:space="preserve"> some algorithm patterns I </w:t>
      </w:r>
      <w:r w:rsidR="00BE250E">
        <w:t xml:space="preserve">had </w:t>
      </w:r>
      <w:r w:rsidR="008F303F">
        <w:t xml:space="preserve">used in </w:t>
      </w:r>
      <w:r w:rsidR="00BE250E">
        <w:t>a C++ homework</w:t>
      </w:r>
      <w:r w:rsidR="008F303F">
        <w:t xml:space="preserve">. </w:t>
      </w:r>
      <w:r w:rsidR="00E128D9">
        <w:t xml:space="preserve">Self-learning was also a skill I carried from my school life to my summer training. </w:t>
      </w:r>
      <w:r w:rsidR="008F303F">
        <w:t xml:space="preserve">Preparing and presenting slides were also </w:t>
      </w:r>
      <w:r w:rsidR="00A24C29">
        <w:t xml:space="preserve">a </w:t>
      </w:r>
      <w:r w:rsidR="008F303F">
        <w:t xml:space="preserve">helpful </w:t>
      </w:r>
      <w:r w:rsidR="00BE250E">
        <w:t>skill that I used during</w:t>
      </w:r>
      <w:r w:rsidR="00A24C29">
        <w:t xml:space="preserve"> my internship. </w:t>
      </w:r>
    </w:p>
    <w:p w:rsidR="00376393" w:rsidRPr="00086D2F" w:rsidRDefault="00376393" w:rsidP="004025F2">
      <w:pPr>
        <w:spacing w:line="360" w:lineRule="auto"/>
        <w:jc w:val="both"/>
      </w:pPr>
    </w:p>
    <w:p w:rsidR="00376393" w:rsidRDefault="00376393" w:rsidP="004025F2">
      <w:pPr>
        <w:pStyle w:val="Heading2"/>
        <w:spacing w:line="360" w:lineRule="auto"/>
        <w:jc w:val="both"/>
      </w:pPr>
      <w:bookmarkStart w:id="9" w:name="_Toc316810821"/>
      <w:r w:rsidRPr="00086D2F">
        <w:t>Solving Engineering Problems</w:t>
      </w:r>
      <w:bookmarkEnd w:id="9"/>
    </w:p>
    <w:p w:rsidR="00A24C29" w:rsidRDefault="00A24C29" w:rsidP="004025F2">
      <w:pPr>
        <w:spacing w:line="360" w:lineRule="auto"/>
        <w:jc w:val="both"/>
      </w:pPr>
      <w:r>
        <w:t>During my internship I had to deal with so</w:t>
      </w:r>
      <w:r w:rsidR="00B621E9">
        <w:t>me engineering problems. The biggest problem was also the reason of my internship</w:t>
      </w:r>
      <w:r w:rsidR="00BE250E">
        <w:t>; we had to program this game using</w:t>
      </w:r>
      <w:r w:rsidR="00B621E9">
        <w:t xml:space="preserve"> Unity bec</w:t>
      </w:r>
      <w:r w:rsidR="00BE250E">
        <w:t>ause it had to run on</w:t>
      </w:r>
      <w:r w:rsidR="00B621E9">
        <w:t xml:space="preserve"> mobile machines</w:t>
      </w:r>
      <w:r w:rsidR="00BE250E">
        <w:t>;</w:t>
      </w:r>
      <w:r w:rsidR="00B621E9">
        <w:t xml:space="preserve"> thus, </w:t>
      </w:r>
      <w:r w:rsidR="00E128D9">
        <w:t xml:space="preserve">it had to </w:t>
      </w:r>
      <w:r w:rsidR="00B621E9">
        <w:t xml:space="preserve">run on limited resources. This generated two problems. Unity doesn’t have </w:t>
      </w:r>
      <w:r w:rsidR="00E128D9">
        <w:t>built</w:t>
      </w:r>
      <w:r w:rsidR="00BE250E">
        <w:t>-</w:t>
      </w:r>
      <w:r w:rsidR="00B621E9">
        <w:t>in liquid mechanic</w:t>
      </w:r>
      <w:r w:rsidR="00E128D9">
        <w:t>s</w:t>
      </w:r>
      <w:r w:rsidR="00BE250E">
        <w:t>;</w:t>
      </w:r>
      <w:r w:rsidR="00B621E9">
        <w:t xml:space="preserve"> thus, I had to find a way to </w:t>
      </w:r>
      <w:r w:rsidR="00E128D9">
        <w:t>implement</w:t>
      </w:r>
      <w:r w:rsidR="00B621E9">
        <w:t xml:space="preserve"> it</w:t>
      </w:r>
      <w:r w:rsidR="00BE250E">
        <w:t>;</w:t>
      </w:r>
      <w:r w:rsidR="00B621E9">
        <w:t xml:space="preserve"> and secondly</w:t>
      </w:r>
      <w:r w:rsidR="00E128D9">
        <w:t xml:space="preserve">, my implementation </w:t>
      </w:r>
      <w:r w:rsidR="00BE250E">
        <w:t>couldn’t use many</w:t>
      </w:r>
      <w:r w:rsidR="00B621E9">
        <w:t xml:space="preserve"> resources (meshes, particles, rendering etc.). This leads to unrealistic looking liquids. I had to tweak many options to find a good point between good looks and performance.</w:t>
      </w:r>
    </w:p>
    <w:p w:rsidR="00B621E9" w:rsidRDefault="00B621E9" w:rsidP="004025F2">
      <w:pPr>
        <w:spacing w:line="360" w:lineRule="auto"/>
        <w:jc w:val="both"/>
      </w:pPr>
    </w:p>
    <w:p w:rsidR="00B621E9" w:rsidRPr="00A24C29" w:rsidRDefault="00B621E9" w:rsidP="004025F2">
      <w:pPr>
        <w:spacing w:line="360" w:lineRule="auto"/>
        <w:jc w:val="both"/>
      </w:pPr>
      <w:r>
        <w:t>Another engineering problem for me was</w:t>
      </w:r>
      <w:r w:rsidR="00BE250E">
        <w:t xml:space="preserve"> that</w:t>
      </w:r>
      <w:r>
        <w:t xml:space="preserve"> I di</w:t>
      </w:r>
      <w:r w:rsidR="00BE250E">
        <w:t>dn’t have much information related to the</w:t>
      </w:r>
      <w:r>
        <w:t xml:space="preserve"> project’s domain (medical field, injuries, treatments etc.). I had to do few days of res</w:t>
      </w:r>
      <w:r w:rsidR="00BE250E">
        <w:t>earch to get an understanding of</w:t>
      </w:r>
      <w:r>
        <w:t xml:space="preserve"> some topics. </w:t>
      </w:r>
    </w:p>
    <w:p w:rsidR="00376393" w:rsidRPr="00086D2F" w:rsidRDefault="00376393" w:rsidP="004025F2">
      <w:pPr>
        <w:spacing w:line="360" w:lineRule="auto"/>
        <w:jc w:val="both"/>
      </w:pPr>
    </w:p>
    <w:p w:rsidR="00376393" w:rsidRDefault="00376393" w:rsidP="004025F2">
      <w:pPr>
        <w:pStyle w:val="Heading2"/>
        <w:spacing w:line="360" w:lineRule="auto"/>
        <w:jc w:val="both"/>
      </w:pPr>
      <w:bookmarkStart w:id="10" w:name="_Toc316810822"/>
      <w:r w:rsidRPr="00086D2F">
        <w:t>Team Work</w:t>
      </w:r>
      <w:bookmarkEnd w:id="10"/>
    </w:p>
    <w:p w:rsidR="00B621E9" w:rsidRPr="00B621E9" w:rsidRDefault="00B621E9" w:rsidP="004025F2">
      <w:pPr>
        <w:spacing w:line="360" w:lineRule="auto"/>
        <w:jc w:val="both"/>
      </w:pPr>
      <w:r>
        <w:t>Throughout the internship</w:t>
      </w:r>
      <w:r w:rsidR="00BE250E">
        <w:t>,</w:t>
      </w:r>
      <w:r>
        <w:t xml:space="preserve"> I was in the same room with </w:t>
      </w:r>
      <w:proofErr w:type="spellStart"/>
      <w:r>
        <w:t>Hacer</w:t>
      </w:r>
      <w:proofErr w:type="spellEnd"/>
      <w:r>
        <w:t xml:space="preserve"> and </w:t>
      </w:r>
      <w:proofErr w:type="spellStart"/>
      <w:r>
        <w:t>Bekir</w:t>
      </w:r>
      <w:proofErr w:type="spellEnd"/>
      <w:r>
        <w:t xml:space="preserve">. However, </w:t>
      </w:r>
      <w:r w:rsidR="00BE250E">
        <w:t>our foci</w:t>
      </w:r>
      <w:r w:rsidR="000B1543">
        <w:t xml:space="preserve"> were different. I was working on the fluid mechanism, </w:t>
      </w:r>
      <w:proofErr w:type="spellStart"/>
      <w:r w:rsidR="000B1543">
        <w:t>Bekir</w:t>
      </w:r>
      <w:proofErr w:type="spellEnd"/>
      <w:r w:rsidR="000B1543">
        <w:t xml:space="preserve"> was working on </w:t>
      </w:r>
      <w:r w:rsidR="00BE250E">
        <w:t xml:space="preserve">the </w:t>
      </w:r>
      <w:r w:rsidR="000B1543">
        <w:t xml:space="preserve">interface of the game </w:t>
      </w:r>
      <w:r w:rsidR="00BE250E">
        <w:t xml:space="preserve">and modeling objects which would </w:t>
      </w:r>
      <w:r w:rsidR="000B1543">
        <w:t>be used in the game</w:t>
      </w:r>
      <w:r w:rsidR="00BE250E">
        <w:t>,</w:t>
      </w:r>
      <w:r w:rsidR="000B1543">
        <w:t xml:space="preserve"> and </w:t>
      </w:r>
      <w:proofErr w:type="spellStart"/>
      <w:r w:rsidR="000B1543">
        <w:t>Hacer</w:t>
      </w:r>
      <w:proofErr w:type="spellEnd"/>
      <w:r w:rsidR="000B1543">
        <w:t xml:space="preserve"> was working on </w:t>
      </w:r>
      <w:r w:rsidR="00BE250E">
        <w:t xml:space="preserve">the </w:t>
      </w:r>
      <w:r w:rsidR="000B1543">
        <w:t xml:space="preserve">databases. Even though our topics were different we </w:t>
      </w:r>
      <w:r w:rsidR="00BE250E">
        <w:t xml:space="preserve">would frequently </w:t>
      </w:r>
      <w:r w:rsidR="000B1543">
        <w:t>share ideas</w:t>
      </w:r>
      <w:r w:rsidR="00BE250E">
        <w:t xml:space="preserve"> on each other’s work</w:t>
      </w:r>
      <w:r w:rsidR="000B1543">
        <w:t xml:space="preserve">. For example, </w:t>
      </w:r>
      <w:proofErr w:type="spellStart"/>
      <w:r w:rsidR="000B1543">
        <w:t>Bekir</w:t>
      </w:r>
      <w:proofErr w:type="spellEnd"/>
      <w:r w:rsidR="000B1543">
        <w:t xml:space="preserve"> would say that blood doesn’t look realistic and I would change some parameters. These instant feedbacks helped me. </w:t>
      </w:r>
      <w:r w:rsidR="00902234">
        <w:t>I shared my knowledge with others as well.</w:t>
      </w:r>
    </w:p>
    <w:p w:rsidR="00376393" w:rsidRPr="00086D2F" w:rsidRDefault="00376393" w:rsidP="004025F2">
      <w:pPr>
        <w:spacing w:line="360" w:lineRule="auto"/>
        <w:jc w:val="both"/>
      </w:pPr>
    </w:p>
    <w:p w:rsidR="00376393" w:rsidRDefault="00376393" w:rsidP="004025F2">
      <w:pPr>
        <w:pStyle w:val="Heading2"/>
        <w:spacing w:line="360" w:lineRule="auto"/>
        <w:jc w:val="both"/>
      </w:pPr>
      <w:bookmarkStart w:id="11" w:name="_Toc316810823"/>
      <w:r w:rsidRPr="00086D2F">
        <w:t>Multi-Disciplinary Work</w:t>
      </w:r>
      <w:bookmarkEnd w:id="11"/>
    </w:p>
    <w:p w:rsidR="000B1543" w:rsidRPr="000B1543" w:rsidRDefault="009163E6" w:rsidP="004025F2">
      <w:pPr>
        <w:spacing w:line="360" w:lineRule="auto"/>
        <w:jc w:val="both"/>
      </w:pPr>
      <w:r>
        <w:t>During my time at</w:t>
      </w:r>
      <w:r w:rsidR="000B1543">
        <w:t xml:space="preserve"> </w:t>
      </w:r>
      <w:proofErr w:type="spellStart"/>
      <w:r w:rsidR="000B1543">
        <w:t>Modsimmer</w:t>
      </w:r>
      <w:proofErr w:type="spellEnd"/>
      <w:r>
        <w:t>,</w:t>
      </w:r>
      <w:r w:rsidR="000B1543">
        <w:t xml:space="preserve"> there were only computer science interns </w:t>
      </w:r>
      <w:r w:rsidR="00902234">
        <w:t>doing their summer work</w:t>
      </w:r>
      <w:r w:rsidR="000B1543">
        <w:t xml:space="preserve">. Thus, I didn’t have a chance to work with a person from a different discipline. However, there were several projects </w:t>
      </w:r>
      <w:r w:rsidR="000B2630">
        <w:t xml:space="preserve">on </w:t>
      </w:r>
      <w:r>
        <w:t>other topics which I had some chance to examine</w:t>
      </w:r>
      <w:r w:rsidR="000B2630">
        <w:t xml:space="preserve"> during weekly meetings. For example, there was a project </w:t>
      </w:r>
      <w:r>
        <w:t>on</w:t>
      </w:r>
      <w:r w:rsidR="000B2630">
        <w:t xml:space="preserve"> micro-finance and another </w:t>
      </w:r>
      <w:r>
        <w:t xml:space="preserve">one </w:t>
      </w:r>
      <w:r w:rsidR="000B2630">
        <w:t>about self-learning robots. Listening and arguing about how they solved</w:t>
      </w:r>
      <w:r>
        <w:t xml:space="preserve"> the</w:t>
      </w:r>
      <w:r w:rsidR="000B2630">
        <w:t xml:space="preserve"> problems that they encountered through</w:t>
      </w:r>
      <w:r>
        <w:t>out</w:t>
      </w:r>
      <w:r w:rsidR="000B2630">
        <w:t xml:space="preserve"> their internship widened my view. </w:t>
      </w:r>
    </w:p>
    <w:p w:rsidR="00376393" w:rsidRPr="00086D2F" w:rsidRDefault="00376393" w:rsidP="004025F2">
      <w:pPr>
        <w:spacing w:line="360" w:lineRule="auto"/>
        <w:jc w:val="both"/>
      </w:pPr>
    </w:p>
    <w:p w:rsidR="00376393" w:rsidRPr="00086D2F" w:rsidRDefault="00376393" w:rsidP="004025F2">
      <w:pPr>
        <w:pStyle w:val="Heading2"/>
        <w:spacing w:line="360" w:lineRule="auto"/>
        <w:jc w:val="both"/>
      </w:pPr>
      <w:bookmarkStart w:id="12" w:name="_Toc316810824"/>
      <w:r w:rsidRPr="00086D2F">
        <w:t>Professional and Ethical Issues</w:t>
      </w:r>
      <w:bookmarkEnd w:id="12"/>
    </w:p>
    <w:p w:rsidR="00376393" w:rsidRDefault="009163E6" w:rsidP="004025F2">
      <w:pPr>
        <w:spacing w:line="360" w:lineRule="auto"/>
        <w:jc w:val="both"/>
      </w:pPr>
      <w:r>
        <w:t>During my</w:t>
      </w:r>
      <w:r w:rsidR="000B2630">
        <w:t xml:space="preserve"> internship I always tried to be respectful in</w:t>
      </w:r>
      <w:r w:rsidR="00E72EE7">
        <w:t xml:space="preserve"> all my relations. I arrived</w:t>
      </w:r>
      <w:r w:rsidR="000B2630">
        <w:t xml:space="preserve"> </w:t>
      </w:r>
      <w:r>
        <w:t xml:space="preserve">at </w:t>
      </w:r>
      <w:proofErr w:type="spellStart"/>
      <w:r>
        <w:t>Modsimmer</w:t>
      </w:r>
      <w:proofErr w:type="spellEnd"/>
      <w:r>
        <w:t xml:space="preserve"> o</w:t>
      </w:r>
      <w:r w:rsidR="000B2630">
        <w:t>n time every morning. When I needed a day off</w:t>
      </w:r>
      <w:r>
        <w:t>,</w:t>
      </w:r>
      <w:r w:rsidR="000B2630">
        <w:t xml:space="preserve"> I let my supervisor and co</w:t>
      </w:r>
      <w:r>
        <w:t>-</w:t>
      </w:r>
      <w:r w:rsidR="000B2630">
        <w:t>workers know th</w:t>
      </w:r>
      <w:r>
        <w:t>is in advance. I used my time at</w:t>
      </w:r>
      <w:r w:rsidR="000B2630">
        <w:t xml:space="preserve"> work as efficiently as possible. </w:t>
      </w:r>
      <w:r w:rsidR="00E72EE7">
        <w:t xml:space="preserve">I kept my work tidy and easy to </w:t>
      </w:r>
      <w:r>
        <w:t xml:space="preserve">be </w:t>
      </w:r>
      <w:r w:rsidR="00E72EE7">
        <w:t>follow</w:t>
      </w:r>
      <w:r>
        <w:t>ed</w:t>
      </w:r>
      <w:r w:rsidR="00E72EE7">
        <w:t xml:space="preserve"> by others if need be.</w:t>
      </w:r>
    </w:p>
    <w:p w:rsidR="000B2630" w:rsidRPr="00086D2F" w:rsidRDefault="000B2630" w:rsidP="004025F2">
      <w:pPr>
        <w:spacing w:line="360" w:lineRule="auto"/>
        <w:jc w:val="both"/>
      </w:pPr>
    </w:p>
    <w:p w:rsidR="00376393" w:rsidRDefault="00376393" w:rsidP="004025F2">
      <w:pPr>
        <w:pStyle w:val="Heading2"/>
        <w:spacing w:line="360" w:lineRule="auto"/>
        <w:jc w:val="both"/>
      </w:pPr>
      <w:bookmarkStart w:id="13" w:name="_Toc316810825"/>
      <w:r w:rsidRPr="00086D2F">
        <w:t>Impact of Engineering Solutions</w:t>
      </w:r>
      <w:bookmarkEnd w:id="13"/>
    </w:p>
    <w:p w:rsidR="00902234" w:rsidRPr="00902234" w:rsidRDefault="009163E6" w:rsidP="004025F2">
      <w:pPr>
        <w:spacing w:line="360" w:lineRule="auto"/>
        <w:jc w:val="both"/>
      </w:pPr>
      <w:r>
        <w:t>Our project aimed</w:t>
      </w:r>
      <w:r w:rsidR="00902234">
        <w:t xml:space="preserve"> to help field medic’s training with using tablets. This new approach (simulation) helps schools, armies, governments etc. </w:t>
      </w:r>
      <w:r>
        <w:t xml:space="preserve">to </w:t>
      </w:r>
      <w:r w:rsidR="00902234">
        <w:t>save lots of money. Instead of buying expensive training equipment and h</w:t>
      </w:r>
      <w:r>
        <w:t>aving</w:t>
      </w:r>
      <w:r w:rsidR="00902234">
        <w:t xml:space="preserve"> to renew or upgrade them</w:t>
      </w:r>
      <w:r>
        <w:t>,</w:t>
      </w:r>
      <w:r w:rsidR="00902234">
        <w:t xml:space="preserve"> they can use a program again and again and upgrade it easily. An accurate simulation </w:t>
      </w:r>
      <w:r w:rsidR="00902234">
        <w:lastRenderedPageBreak/>
        <w:t>can save a lot more money than its cost. Modsimmer</w:t>
      </w:r>
      <w:r>
        <w:t xml:space="preserve"> is trying to save some money for the</w:t>
      </w:r>
      <w:r w:rsidR="00902234">
        <w:t xml:space="preserve"> Turkish military and I helped them </w:t>
      </w:r>
      <w:r>
        <w:t xml:space="preserve">achieve this </w:t>
      </w:r>
      <w:r w:rsidR="00902234">
        <w:t>with my summer training.</w:t>
      </w:r>
    </w:p>
    <w:p w:rsidR="00376393" w:rsidRPr="00086D2F" w:rsidRDefault="00376393" w:rsidP="004025F2">
      <w:pPr>
        <w:spacing w:line="360" w:lineRule="auto"/>
        <w:jc w:val="both"/>
      </w:pPr>
    </w:p>
    <w:p w:rsidR="00376393" w:rsidRDefault="00376393" w:rsidP="004025F2">
      <w:pPr>
        <w:pStyle w:val="Heading2"/>
        <w:spacing w:line="360" w:lineRule="auto"/>
        <w:jc w:val="both"/>
      </w:pPr>
      <w:bookmarkStart w:id="14" w:name="_Toc316810826"/>
      <w:r w:rsidRPr="00086D2F">
        <w:t>Locating Sources and Self-Learning</w:t>
      </w:r>
      <w:bookmarkEnd w:id="14"/>
    </w:p>
    <w:p w:rsidR="00E72EE7" w:rsidRDefault="00E72EE7" w:rsidP="004025F2">
      <w:pPr>
        <w:spacing w:line="360" w:lineRule="auto"/>
        <w:jc w:val="both"/>
      </w:pPr>
      <w:r>
        <w:t xml:space="preserve">This internship required some self-learning </w:t>
      </w:r>
      <w:r w:rsidR="009163E6">
        <w:t xml:space="preserve">from </w:t>
      </w:r>
      <w:r>
        <w:t>time to time. First of all</w:t>
      </w:r>
      <w:r w:rsidR="009163E6">
        <w:t>,</w:t>
      </w:r>
      <w:r>
        <w:t xml:space="preserve"> I had to learn Unity platform. Unity’s tutorials helped me with this topic [3]. In Unity</w:t>
      </w:r>
      <w:r w:rsidR="009163E6">
        <w:t>,</w:t>
      </w:r>
      <w:r>
        <w:t xml:space="preserve"> I also code</w:t>
      </w:r>
      <w:r w:rsidR="009163E6">
        <w:t>d</w:t>
      </w:r>
      <w:r>
        <w:t xml:space="preserve"> with C# which I </w:t>
      </w:r>
      <w:r w:rsidR="009163E6">
        <w:t xml:space="preserve">had </w:t>
      </w:r>
      <w:r>
        <w:t>never used before</w:t>
      </w:r>
      <w:r w:rsidR="009163E6">
        <w:t>,</w:t>
      </w:r>
      <w:r>
        <w:t xml:space="preserve"> but it was sim</w:t>
      </w:r>
      <w:r w:rsidR="009163E6">
        <w:t>ilar to</w:t>
      </w:r>
      <w:r>
        <w:t xml:space="preserve"> C++</w:t>
      </w:r>
      <w:r w:rsidR="009163E6">
        <w:t xml:space="preserve"> so that I didn’t have</w:t>
      </w:r>
      <w:r>
        <w:t xml:space="preserve"> any problems. </w:t>
      </w:r>
    </w:p>
    <w:p w:rsidR="00421AE7" w:rsidRDefault="00421AE7" w:rsidP="004025F2">
      <w:pPr>
        <w:spacing w:line="360" w:lineRule="auto"/>
        <w:jc w:val="both"/>
      </w:pPr>
    </w:p>
    <w:p w:rsidR="00421AE7" w:rsidRDefault="00421AE7" w:rsidP="004025F2">
      <w:pPr>
        <w:spacing w:line="360" w:lineRule="auto"/>
        <w:jc w:val="both"/>
      </w:pPr>
      <w:r>
        <w:t>I also had limited information about the medical field related to this project. I had to find and study some basic medical training videos, articles and handbooks [4,</w:t>
      </w:r>
      <w:r w:rsidR="009163E6">
        <w:t xml:space="preserve"> </w:t>
      </w:r>
      <w:r>
        <w:t>5,</w:t>
      </w:r>
      <w:r w:rsidR="009163E6">
        <w:t xml:space="preserve"> </w:t>
      </w:r>
      <w:proofErr w:type="gramStart"/>
      <w:r>
        <w:t>6</w:t>
      </w:r>
      <w:proofErr w:type="gramEnd"/>
      <w:r>
        <w:t>].</w:t>
      </w:r>
    </w:p>
    <w:p w:rsidR="00421AE7" w:rsidRDefault="00421AE7" w:rsidP="004025F2">
      <w:pPr>
        <w:spacing w:line="360" w:lineRule="auto"/>
        <w:jc w:val="both"/>
      </w:pPr>
    </w:p>
    <w:p w:rsidR="00421AE7" w:rsidRDefault="00421AE7" w:rsidP="004025F2">
      <w:pPr>
        <w:spacing w:line="360" w:lineRule="auto"/>
        <w:jc w:val="both"/>
      </w:pPr>
      <w:r>
        <w:t xml:space="preserve">I learned how to use blender and 3ds Max with </w:t>
      </w:r>
      <w:r w:rsidR="009163E6">
        <w:t xml:space="preserve">the </w:t>
      </w:r>
      <w:r>
        <w:t xml:space="preserve">help of </w:t>
      </w:r>
      <w:r w:rsidR="009163E6">
        <w:t>YouTube</w:t>
      </w:r>
      <w:r>
        <w:t xml:space="preserve"> video series</w:t>
      </w:r>
      <w:r w:rsidR="003A3A2E">
        <w:t xml:space="preserve"> [7]</w:t>
      </w:r>
      <w:r>
        <w:t>.</w:t>
      </w:r>
    </w:p>
    <w:p w:rsidR="00421AE7" w:rsidRDefault="00421AE7" w:rsidP="004025F2">
      <w:pPr>
        <w:spacing w:line="360" w:lineRule="auto"/>
        <w:jc w:val="both"/>
      </w:pPr>
    </w:p>
    <w:p w:rsidR="00421AE7" w:rsidRPr="00E72EE7" w:rsidRDefault="001F088F" w:rsidP="004025F2">
      <w:pPr>
        <w:spacing w:line="360" w:lineRule="auto"/>
        <w:jc w:val="both"/>
      </w:pPr>
      <w:r>
        <w:t>The m</w:t>
      </w:r>
      <w:r w:rsidR="00421AE7">
        <w:t>ost difficult learning process was learning Fluvio since it did</w:t>
      </w:r>
      <w:r>
        <w:t>n’t have many tutorials</w:t>
      </w:r>
      <w:r w:rsidR="00421AE7">
        <w:t xml:space="preserve">. I used </w:t>
      </w:r>
      <w:proofErr w:type="spellStart"/>
      <w:r w:rsidR="00421AE7">
        <w:t>Fluvio’s</w:t>
      </w:r>
      <w:proofErr w:type="spellEnd"/>
      <w:r w:rsidR="00421AE7">
        <w:t xml:space="preserve"> class diagrams [</w:t>
      </w:r>
      <w:r w:rsidR="003A3A2E">
        <w:t>8</w:t>
      </w:r>
      <w:r w:rsidR="00421AE7">
        <w:t>] and other documentatio</w:t>
      </w:r>
      <w:r>
        <w:t>ns provided by the developers in</w:t>
      </w:r>
      <w:r w:rsidR="00421AE7">
        <w:t xml:space="preserve"> learn</w:t>
      </w:r>
      <w:r>
        <w:t>ing to use</w:t>
      </w:r>
      <w:r w:rsidR="00421AE7">
        <w:t xml:space="preserve"> </w:t>
      </w:r>
      <w:proofErr w:type="spellStart"/>
      <w:r w:rsidR="00421AE7">
        <w:t>Fluvio</w:t>
      </w:r>
      <w:proofErr w:type="spellEnd"/>
      <w:r w:rsidR="00421AE7">
        <w:t>.</w:t>
      </w:r>
    </w:p>
    <w:p w:rsidR="00376393" w:rsidRPr="00086D2F" w:rsidRDefault="00376393" w:rsidP="004025F2">
      <w:pPr>
        <w:spacing w:line="360" w:lineRule="auto"/>
        <w:jc w:val="both"/>
      </w:pPr>
    </w:p>
    <w:p w:rsidR="00376393" w:rsidRDefault="00376393" w:rsidP="004025F2">
      <w:pPr>
        <w:pStyle w:val="Heading2"/>
        <w:spacing w:line="360" w:lineRule="auto"/>
        <w:jc w:val="both"/>
      </w:pPr>
      <w:bookmarkStart w:id="15" w:name="_Toc316810827"/>
      <w:r w:rsidRPr="00086D2F">
        <w:t>Knowledge about Contemporary Issues</w:t>
      </w:r>
      <w:bookmarkEnd w:id="15"/>
    </w:p>
    <w:p w:rsidR="008C38E2" w:rsidRDefault="001F088F" w:rsidP="004025F2">
      <w:pPr>
        <w:spacing w:line="360" w:lineRule="auto"/>
        <w:jc w:val="both"/>
      </w:pPr>
      <w:r>
        <w:t>Practicing</w:t>
      </w:r>
      <w:r w:rsidR="008C38E2">
        <w:t xml:space="preserve"> this</w:t>
      </w:r>
      <w:r>
        <w:t xml:space="preserve"> internship made me realize</w:t>
      </w:r>
      <w:r w:rsidR="008C38E2">
        <w:t xml:space="preserve"> how technology was moving towards mobile applications. More and more companies were targeting</w:t>
      </w:r>
      <w:r>
        <w:t xml:space="preserve"> mobile computing market. Since</w:t>
      </w:r>
      <w:r w:rsidR="008C38E2">
        <w:t xml:space="preserve"> today’s mobile tools lack the power</w:t>
      </w:r>
      <w:r>
        <w:t>,</w:t>
      </w:r>
      <w:r w:rsidR="008C38E2">
        <w:t xml:space="preserve"> this creates an issue for programmers. It limits how much we can do with a mobile applicatio</w:t>
      </w:r>
      <w:r>
        <w:t>n and we need to find ways to work</w:t>
      </w:r>
      <w:r w:rsidR="008C38E2">
        <w:t xml:space="preserve"> around such limitations. </w:t>
      </w:r>
      <w:r w:rsidR="003A3A2E">
        <w:t xml:space="preserve">Finding a balance between performance and quality is the new challenge. </w:t>
      </w:r>
    </w:p>
    <w:p w:rsidR="00252D37" w:rsidRDefault="00252D37" w:rsidP="004025F2">
      <w:pPr>
        <w:spacing w:line="360" w:lineRule="auto"/>
        <w:jc w:val="both"/>
      </w:pPr>
    </w:p>
    <w:p w:rsidR="00252D37" w:rsidRPr="008C38E2" w:rsidRDefault="003A3A2E" w:rsidP="004025F2">
      <w:pPr>
        <w:spacing w:line="360" w:lineRule="auto"/>
        <w:jc w:val="both"/>
      </w:pPr>
      <w:r>
        <w:t>Anoth</w:t>
      </w:r>
      <w:r w:rsidR="001F088F">
        <w:t>er issue I had was communicating</w:t>
      </w:r>
      <w:r>
        <w:t xml:space="preserve"> with </w:t>
      </w:r>
      <w:proofErr w:type="spellStart"/>
      <w:r>
        <w:t>Modsimmer’s</w:t>
      </w:r>
      <w:proofErr w:type="spellEnd"/>
      <w:r>
        <w:t xml:space="preserve"> senior personnel. E</w:t>
      </w:r>
      <w:r w:rsidR="001F088F">
        <w:t>ven though they were specialists in the computer engineering field</w:t>
      </w:r>
      <w:r>
        <w:t xml:space="preserve"> sometimes it was hard to explain</w:t>
      </w:r>
      <w:r w:rsidR="001F088F">
        <w:t xml:space="preserve"> to</w:t>
      </w:r>
      <w:r>
        <w:t xml:space="preserve"> them the limitations of the progra</w:t>
      </w:r>
      <w:r w:rsidR="001F088F">
        <w:t>ms we were using. I had to create a simulation</w:t>
      </w:r>
      <w:r>
        <w:t xml:space="preserve"> and show</w:t>
      </w:r>
      <w:r w:rsidR="001F088F">
        <w:t xml:space="preserve"> it to</w:t>
      </w:r>
      <w:r>
        <w:t xml:space="preserve"> them and only then they would understand that </w:t>
      </w:r>
      <w:r w:rsidR="001F088F">
        <w:t xml:space="preserve">it </w:t>
      </w:r>
      <w:r>
        <w:t>was what they</w:t>
      </w:r>
      <w:r w:rsidR="001F088F">
        <w:t xml:space="preserve"> had</w:t>
      </w:r>
      <w:r>
        <w:t xml:space="preserve"> wanted all along.  </w:t>
      </w:r>
    </w:p>
    <w:p w:rsidR="00376393" w:rsidRPr="00086D2F" w:rsidRDefault="00376393" w:rsidP="004025F2">
      <w:pPr>
        <w:spacing w:line="360" w:lineRule="auto"/>
        <w:jc w:val="both"/>
      </w:pPr>
    </w:p>
    <w:p w:rsidR="00376393" w:rsidRPr="00086D2F" w:rsidRDefault="00376393" w:rsidP="004025F2">
      <w:pPr>
        <w:pStyle w:val="Heading2"/>
        <w:spacing w:line="360" w:lineRule="auto"/>
        <w:jc w:val="both"/>
      </w:pPr>
      <w:bookmarkStart w:id="16" w:name="_Toc316810828"/>
      <w:r w:rsidRPr="00086D2F">
        <w:t>Using New Tools and Technologies</w:t>
      </w:r>
      <w:bookmarkEnd w:id="16"/>
    </w:p>
    <w:p w:rsidR="006E7959" w:rsidRDefault="003A3A2E" w:rsidP="004025F2">
      <w:pPr>
        <w:spacing w:line="360" w:lineRule="auto"/>
        <w:jc w:val="both"/>
      </w:pPr>
      <w:r>
        <w:t xml:space="preserve">In my summer training I learned </w:t>
      </w:r>
      <w:r w:rsidR="001F088F">
        <w:t>of many new tools being used in</w:t>
      </w:r>
      <w:r>
        <w:t xml:space="preserve"> different areas of computer engineering which makes me happy. I learned how to use Unity and now I </w:t>
      </w:r>
      <w:r>
        <w:lastRenderedPageBreak/>
        <w:t xml:space="preserve">am confident with my Unity skills. </w:t>
      </w:r>
      <w:r w:rsidR="00245DB9">
        <w:t>And after working with Unity I feel like I can eas</w:t>
      </w:r>
      <w:r w:rsidR="001B6A12">
        <w:t>i</w:t>
      </w:r>
      <w:r w:rsidR="00245DB9">
        <w:t xml:space="preserve">ly learn and use other game engines such as Unreal Engine 4. </w:t>
      </w:r>
    </w:p>
    <w:p w:rsidR="00245DB9" w:rsidRDefault="00245DB9" w:rsidP="004025F2">
      <w:pPr>
        <w:spacing w:line="360" w:lineRule="auto"/>
        <w:jc w:val="both"/>
      </w:pPr>
    </w:p>
    <w:p w:rsidR="00245DB9" w:rsidRDefault="00245DB9" w:rsidP="004025F2">
      <w:pPr>
        <w:spacing w:line="360" w:lineRule="auto"/>
        <w:jc w:val="both"/>
      </w:pPr>
      <w:r>
        <w:t xml:space="preserve">I learned modeling programs such as Blender and 3ds MAX. These programs gave me an idea about modeling </w:t>
      </w:r>
      <w:r w:rsidR="001F088F">
        <w:t xml:space="preserve">an </w:t>
      </w:r>
      <w:r>
        <w:t xml:space="preserve">object, rendering images and videos, </w:t>
      </w:r>
      <w:r w:rsidR="001F088F">
        <w:t xml:space="preserve">and </w:t>
      </w:r>
      <w:r>
        <w:t xml:space="preserve">using these objects or images in game engines etc. </w:t>
      </w:r>
    </w:p>
    <w:p w:rsidR="00245DB9" w:rsidRDefault="00245DB9" w:rsidP="004025F2">
      <w:pPr>
        <w:spacing w:line="360" w:lineRule="auto"/>
        <w:jc w:val="both"/>
      </w:pPr>
    </w:p>
    <w:p w:rsidR="006F561A" w:rsidRPr="00086D2F" w:rsidRDefault="006F561A" w:rsidP="004025F2">
      <w:pPr>
        <w:pStyle w:val="Heading1"/>
        <w:spacing w:line="360" w:lineRule="auto"/>
        <w:jc w:val="both"/>
      </w:pPr>
      <w:bookmarkStart w:id="17" w:name="_Toc316810829"/>
      <w:r w:rsidRPr="00086D2F">
        <w:t>Conclusion</w:t>
      </w:r>
      <w:bookmarkEnd w:id="17"/>
    </w:p>
    <w:p w:rsidR="006F561A" w:rsidRDefault="00245DB9" w:rsidP="004025F2">
      <w:pPr>
        <w:spacing w:line="360" w:lineRule="auto"/>
        <w:jc w:val="both"/>
      </w:pPr>
      <w:r>
        <w:t>In conclusion</w:t>
      </w:r>
      <w:r w:rsidR="001F088F">
        <w:t xml:space="preserve">, I obtained everything I had hoped for from this internship at </w:t>
      </w:r>
      <w:proofErr w:type="spellStart"/>
      <w:r>
        <w:t>Modsimmer</w:t>
      </w:r>
      <w:proofErr w:type="spellEnd"/>
      <w:r>
        <w:t>. I chose Modsimmer because I wanted to at least have an ide</w:t>
      </w:r>
      <w:r w:rsidR="001F088F">
        <w:t>a about modeling and simulation</w:t>
      </w:r>
      <w:r>
        <w:t xml:space="preserve"> in computer engineering. Learning how to use programs like Unity and Blender achieved this goal. I only helped </w:t>
      </w:r>
      <w:r w:rsidR="004025F2">
        <w:t xml:space="preserve">with </w:t>
      </w:r>
      <w:r>
        <w:t>on</w:t>
      </w:r>
      <w:r w:rsidR="004025F2">
        <w:t xml:space="preserve">e part of this on-going project, </w:t>
      </w:r>
      <w:r>
        <w:t>which was</w:t>
      </w:r>
      <w:r w:rsidR="00C34A4B">
        <w:t xml:space="preserve"> creating and</w:t>
      </w:r>
      <w:r w:rsidR="004025F2">
        <w:t xml:space="preserve"> implementing</w:t>
      </w:r>
      <w:r>
        <w:t xml:space="preserve"> a re</w:t>
      </w:r>
      <w:r w:rsidR="004025F2">
        <w:t>alistic looking bleeding effect. At</w:t>
      </w:r>
      <w:r>
        <w:t xml:space="preserve"> the end of my summer training I have achieved this goal as well. I encountered engineering and human issues on the way but this was expected. I solved my engineering problems with my skills from </w:t>
      </w:r>
      <w:proofErr w:type="spellStart"/>
      <w:r>
        <w:t>Bilkent</w:t>
      </w:r>
      <w:proofErr w:type="spellEnd"/>
      <w:r>
        <w:t xml:space="preserve"> or </w:t>
      </w:r>
      <w:r w:rsidR="009F78A6">
        <w:t>research</w:t>
      </w:r>
      <w:r w:rsidR="004025F2">
        <w:t xml:space="preserve"> and by getting help</w:t>
      </w:r>
      <w:r>
        <w:t xml:space="preserve"> from others. I solved my human issues </w:t>
      </w:r>
      <w:r w:rsidR="009F78A6">
        <w:t xml:space="preserve">with my communication skills. </w:t>
      </w:r>
    </w:p>
    <w:p w:rsidR="009F78A6" w:rsidRDefault="009F78A6" w:rsidP="004025F2">
      <w:pPr>
        <w:spacing w:line="360" w:lineRule="auto"/>
        <w:jc w:val="both"/>
      </w:pPr>
    </w:p>
    <w:p w:rsidR="009F78A6" w:rsidRDefault="009F78A6" w:rsidP="004025F2">
      <w:pPr>
        <w:spacing w:line="360" w:lineRule="auto"/>
        <w:jc w:val="both"/>
      </w:pPr>
      <w:r>
        <w:t>During my inter</w:t>
      </w:r>
      <w:r w:rsidR="00122349">
        <w:t>n</w:t>
      </w:r>
      <w:r>
        <w:t>ship I tried to o</w:t>
      </w:r>
      <w:r w:rsidR="004025F2">
        <w:t xml:space="preserve">bserve as much as possible the work </w:t>
      </w:r>
      <w:r>
        <w:t>life in a semi-gove</w:t>
      </w:r>
      <w:r w:rsidR="004025F2">
        <w:t>rnment, semi-military company. I l</w:t>
      </w:r>
      <w:r>
        <w:t>earned about the procedures of designing and implementing a p</w:t>
      </w:r>
      <w:r w:rsidR="004025F2">
        <w:t>roject. I observed the relationship</w:t>
      </w:r>
      <w:r>
        <w:t xml:space="preserve"> between </w:t>
      </w:r>
      <w:r w:rsidR="004025F2">
        <w:t xml:space="preserve">my </w:t>
      </w:r>
      <w:r>
        <w:t>superiors and engineers. I f</w:t>
      </w:r>
      <w:r w:rsidR="004025F2">
        <w:t>ol</w:t>
      </w:r>
      <w:r>
        <w:t>lowed the work ethic</w:t>
      </w:r>
      <w:r w:rsidR="004025F2">
        <w:t>s throughout my work there</w:t>
      </w:r>
      <w:r>
        <w:t>.</w:t>
      </w:r>
    </w:p>
    <w:p w:rsidR="00122349" w:rsidRDefault="00122349" w:rsidP="004025F2">
      <w:pPr>
        <w:spacing w:line="360" w:lineRule="auto"/>
        <w:jc w:val="both"/>
      </w:pPr>
    </w:p>
    <w:p w:rsidR="00122349" w:rsidRDefault="004025F2" w:rsidP="004025F2">
      <w:pPr>
        <w:spacing w:line="360" w:lineRule="auto"/>
        <w:jc w:val="both"/>
      </w:pPr>
      <w:r>
        <w:t>I feel like this 5-</w:t>
      </w:r>
      <w:r w:rsidR="00122349">
        <w:t>wee</w:t>
      </w:r>
      <w:r>
        <w:t>k</w:t>
      </w:r>
      <w:r w:rsidR="00122349">
        <w:t xml:space="preserve"> </w:t>
      </w:r>
      <w:r>
        <w:t>program was</w:t>
      </w:r>
      <w:r w:rsidR="00122349">
        <w:t xml:space="preserve"> full of experience and learning. Now, I have confidence in simulation and modeling topics next to my coding skills and theoretical learnings in school.</w:t>
      </w:r>
    </w:p>
    <w:p w:rsidR="00245DB9" w:rsidRDefault="00245DB9" w:rsidP="004025F2">
      <w:pPr>
        <w:spacing w:line="360" w:lineRule="auto"/>
        <w:jc w:val="both"/>
      </w:pPr>
    </w:p>
    <w:p w:rsidR="00245DB9" w:rsidRDefault="00245DB9" w:rsidP="004025F2">
      <w:pPr>
        <w:spacing w:line="360" w:lineRule="auto"/>
        <w:jc w:val="both"/>
      </w:pPr>
    </w:p>
    <w:p w:rsidR="00245DB9" w:rsidRDefault="00245DB9" w:rsidP="004025F2">
      <w:pPr>
        <w:spacing w:line="360" w:lineRule="auto"/>
        <w:jc w:val="both"/>
      </w:pPr>
    </w:p>
    <w:p w:rsidR="00245DB9" w:rsidRDefault="00245DB9" w:rsidP="004025F2">
      <w:pPr>
        <w:spacing w:line="360" w:lineRule="auto"/>
        <w:jc w:val="both"/>
      </w:pPr>
    </w:p>
    <w:p w:rsidR="00245DB9" w:rsidRDefault="00245DB9" w:rsidP="004025F2">
      <w:pPr>
        <w:spacing w:line="360" w:lineRule="auto"/>
        <w:jc w:val="both"/>
      </w:pPr>
    </w:p>
    <w:p w:rsidR="009765DF" w:rsidRDefault="009765DF" w:rsidP="004025F2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</w:pPr>
      <w:bookmarkStart w:id="18" w:name="_Toc316810830"/>
    </w:p>
    <w:p w:rsidR="00122349" w:rsidRDefault="00122349" w:rsidP="004025F2">
      <w:pPr>
        <w:spacing w:line="360" w:lineRule="auto"/>
        <w:jc w:val="both"/>
      </w:pPr>
    </w:p>
    <w:p w:rsidR="00122349" w:rsidRDefault="00122349" w:rsidP="004025F2">
      <w:pPr>
        <w:spacing w:line="360" w:lineRule="auto"/>
        <w:jc w:val="both"/>
      </w:pPr>
    </w:p>
    <w:p w:rsidR="00553B06" w:rsidRPr="00086D2F" w:rsidRDefault="00553B06" w:rsidP="004025F2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</w:pPr>
      <w:r w:rsidRPr="00086D2F">
        <w:lastRenderedPageBreak/>
        <w:t>References</w:t>
      </w:r>
      <w:bookmarkEnd w:id="18"/>
    </w:p>
    <w:p w:rsidR="00CD2318" w:rsidRPr="00086D2F" w:rsidRDefault="00CD2318" w:rsidP="004025F2">
      <w:pPr>
        <w:spacing w:line="360" w:lineRule="auto"/>
        <w:jc w:val="both"/>
        <w:rPr>
          <w:rFonts w:cs="Arial"/>
          <w:szCs w:val="22"/>
          <w:highlight w:val="yellow"/>
        </w:rPr>
      </w:pPr>
    </w:p>
    <w:p w:rsidR="003B7348" w:rsidRPr="00274F39" w:rsidRDefault="00757ECC" w:rsidP="004025F2">
      <w:pPr>
        <w:spacing w:line="360" w:lineRule="auto"/>
        <w:jc w:val="both"/>
        <w:rPr>
          <w:rFonts w:cs="Arial"/>
          <w:szCs w:val="22"/>
        </w:rPr>
      </w:pPr>
      <w:r w:rsidRPr="00274F39">
        <w:rPr>
          <w:rFonts w:cs="Arial"/>
          <w:szCs w:val="22"/>
        </w:rPr>
        <w:t>[1]</w:t>
      </w:r>
      <w:r w:rsidR="00025F1E" w:rsidRPr="00274F39">
        <w:rPr>
          <w:rFonts w:cs="Arial"/>
          <w:szCs w:val="22"/>
        </w:rPr>
        <w:t xml:space="preserve"> </w:t>
      </w:r>
      <w:r w:rsidR="00274F39" w:rsidRPr="00274F39">
        <w:rPr>
          <w:rFonts w:cs="Arial"/>
          <w:szCs w:val="22"/>
        </w:rPr>
        <w:t>“Modsimmer homepage”</w:t>
      </w:r>
    </w:p>
    <w:p w:rsidR="00757ECC" w:rsidRPr="00274F39" w:rsidRDefault="008C212B" w:rsidP="004025F2">
      <w:pPr>
        <w:spacing w:line="360" w:lineRule="auto"/>
        <w:jc w:val="both"/>
        <w:rPr>
          <w:rFonts w:cs="Arial"/>
          <w:szCs w:val="22"/>
        </w:rPr>
      </w:pPr>
      <w:hyperlink r:id="rId8" w:history="1">
        <w:r w:rsidR="003B7348" w:rsidRPr="00FD76B5">
          <w:rPr>
            <w:rStyle w:val="Hyperlink"/>
            <w:rFonts w:cs="Arial"/>
            <w:szCs w:val="22"/>
          </w:rPr>
          <w:t>http://modsim.metu.edu.tr/en/modsimmer</w:t>
        </w:r>
      </w:hyperlink>
      <w:r w:rsidR="00757ECC" w:rsidRPr="003B7348">
        <w:rPr>
          <w:rFonts w:cs="Arial"/>
          <w:szCs w:val="22"/>
        </w:rPr>
        <w:t>.</w:t>
      </w:r>
      <w:r w:rsidR="003B7348">
        <w:rPr>
          <w:rFonts w:cs="Arial"/>
          <w:szCs w:val="22"/>
        </w:rPr>
        <w:t xml:space="preserve"> </w:t>
      </w:r>
      <w:r w:rsidR="00757ECC" w:rsidRPr="00274F39">
        <w:rPr>
          <w:rFonts w:cs="Arial"/>
          <w:szCs w:val="22"/>
        </w:rPr>
        <w:t xml:space="preserve">[Accessed: </w:t>
      </w:r>
      <w:r w:rsidR="00274F39">
        <w:rPr>
          <w:rFonts w:cs="Arial"/>
          <w:szCs w:val="22"/>
        </w:rPr>
        <w:t>Oct 9</w:t>
      </w:r>
      <w:r w:rsidR="00757ECC" w:rsidRPr="00274F39">
        <w:rPr>
          <w:rFonts w:cs="Arial"/>
          <w:szCs w:val="22"/>
        </w:rPr>
        <w:t>, 2016].</w:t>
      </w:r>
    </w:p>
    <w:p w:rsidR="000C2FC9" w:rsidRPr="00086D2F" w:rsidRDefault="000C2FC9" w:rsidP="004025F2">
      <w:pPr>
        <w:spacing w:line="360" w:lineRule="auto"/>
        <w:jc w:val="both"/>
        <w:rPr>
          <w:rFonts w:cs="Arial"/>
          <w:szCs w:val="22"/>
          <w:highlight w:val="yellow"/>
        </w:rPr>
      </w:pPr>
    </w:p>
    <w:p w:rsidR="00B83595" w:rsidRPr="00D972B4" w:rsidRDefault="00D972B4" w:rsidP="004025F2">
      <w:pPr>
        <w:spacing w:line="360" w:lineRule="auto"/>
        <w:jc w:val="both"/>
        <w:rPr>
          <w:rFonts w:cs="Arial"/>
          <w:bCs/>
          <w:color w:val="333333"/>
          <w:szCs w:val="21"/>
          <w:shd w:val="clear" w:color="auto" w:fill="FFFFFF"/>
        </w:rPr>
      </w:pPr>
      <w:r w:rsidRPr="00D972B4">
        <w:t xml:space="preserve">[2] </w:t>
      </w:r>
      <w:proofErr w:type="spellStart"/>
      <w:r w:rsidRPr="00D972B4">
        <w:rPr>
          <w:rFonts w:cs="Arial"/>
          <w:bCs/>
          <w:color w:val="333333"/>
          <w:szCs w:val="21"/>
          <w:shd w:val="clear" w:color="auto" w:fill="FFFFFF"/>
        </w:rPr>
        <w:t>Elif</w:t>
      </w:r>
      <w:proofErr w:type="spellEnd"/>
      <w:r w:rsidRPr="00D972B4">
        <w:rPr>
          <w:rFonts w:cs="Arial"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D972B4">
        <w:rPr>
          <w:rFonts w:cs="Arial"/>
          <w:bCs/>
          <w:color w:val="333333"/>
          <w:szCs w:val="21"/>
          <w:shd w:val="clear" w:color="auto" w:fill="FFFFFF"/>
        </w:rPr>
        <w:t>Sürer</w:t>
      </w:r>
      <w:proofErr w:type="spellEnd"/>
      <w:r w:rsidRPr="00D972B4">
        <w:rPr>
          <w:rFonts w:cs="Arial"/>
          <w:bCs/>
          <w:color w:val="333333"/>
          <w:szCs w:val="21"/>
          <w:shd w:val="clear" w:color="auto" w:fill="FFFFFF"/>
        </w:rPr>
        <w:t xml:space="preserve"> Academic Affiliation</w:t>
      </w:r>
    </w:p>
    <w:p w:rsidR="00D972B4" w:rsidRPr="00D972B4" w:rsidRDefault="008C212B" w:rsidP="004025F2">
      <w:pPr>
        <w:spacing w:line="360" w:lineRule="auto"/>
        <w:jc w:val="both"/>
      </w:pPr>
      <w:hyperlink r:id="rId9" w:history="1">
        <w:r w:rsidR="00D972B4" w:rsidRPr="00D972B4">
          <w:rPr>
            <w:rStyle w:val="Hyperlink"/>
          </w:rPr>
          <w:t>http://ii.metu.edu.tr/tr/staff/elifs</w:t>
        </w:r>
      </w:hyperlink>
      <w:r w:rsidR="00D972B4" w:rsidRPr="00D972B4">
        <w:t xml:space="preserve">. </w:t>
      </w:r>
      <w:r w:rsidR="00D972B4">
        <w:t>[Accesse</w:t>
      </w:r>
      <w:r w:rsidR="00D972B4" w:rsidRPr="00D972B4">
        <w:t>d: Oct 2, 2016].</w:t>
      </w:r>
    </w:p>
    <w:p w:rsidR="000C2FC9" w:rsidRPr="00086D2F" w:rsidRDefault="000C2FC9" w:rsidP="004025F2">
      <w:pPr>
        <w:spacing w:line="360" w:lineRule="auto"/>
        <w:jc w:val="both"/>
        <w:rPr>
          <w:rFonts w:cs="Arial"/>
          <w:szCs w:val="22"/>
          <w:highlight w:val="yellow"/>
        </w:rPr>
      </w:pPr>
    </w:p>
    <w:p w:rsidR="00E72EE7" w:rsidRPr="00E72EE7" w:rsidRDefault="00757ECC" w:rsidP="004025F2">
      <w:pPr>
        <w:spacing w:line="360" w:lineRule="auto"/>
        <w:jc w:val="both"/>
        <w:rPr>
          <w:rFonts w:cs="Arial"/>
          <w:szCs w:val="22"/>
        </w:rPr>
      </w:pPr>
      <w:r w:rsidRPr="00E72EE7">
        <w:rPr>
          <w:rFonts w:cs="Arial"/>
          <w:szCs w:val="22"/>
        </w:rPr>
        <w:t>[3</w:t>
      </w:r>
      <w:r w:rsidR="00086D2F" w:rsidRPr="00E72EE7">
        <w:rPr>
          <w:rFonts w:cs="Arial"/>
          <w:szCs w:val="22"/>
        </w:rPr>
        <w:t xml:space="preserve">] </w:t>
      </w:r>
      <w:r w:rsidR="000C2FC9" w:rsidRPr="00E72EE7">
        <w:rPr>
          <w:rFonts w:cs="Arial"/>
          <w:szCs w:val="22"/>
        </w:rPr>
        <w:t>“</w:t>
      </w:r>
      <w:r w:rsidR="00E72EE7" w:rsidRPr="00E72EE7">
        <w:rPr>
          <w:rFonts w:cs="Arial"/>
          <w:szCs w:val="22"/>
        </w:rPr>
        <w:t>Unity Tutorials</w:t>
      </w:r>
      <w:r w:rsidR="000C2FC9" w:rsidRPr="00E72EE7">
        <w:rPr>
          <w:rFonts w:cs="Arial"/>
          <w:szCs w:val="22"/>
        </w:rPr>
        <w:t xml:space="preserve">”. </w:t>
      </w:r>
    </w:p>
    <w:p w:rsidR="000C2FC9" w:rsidRPr="00E72EE7" w:rsidRDefault="00E72EE7" w:rsidP="004025F2">
      <w:pPr>
        <w:spacing w:line="360" w:lineRule="auto"/>
        <w:jc w:val="both"/>
        <w:rPr>
          <w:rFonts w:cs="Arial"/>
          <w:szCs w:val="22"/>
        </w:rPr>
      </w:pPr>
      <w:r w:rsidRPr="00E72EE7">
        <w:rPr>
          <w:rFonts w:cs="Arial"/>
          <w:szCs w:val="22"/>
        </w:rPr>
        <w:t>https://unity3d.com/learn/tutorials</w:t>
      </w:r>
      <w:r>
        <w:rPr>
          <w:rFonts w:cs="Arial"/>
          <w:szCs w:val="22"/>
        </w:rPr>
        <w:t>.</w:t>
      </w:r>
      <w:r w:rsidRPr="00E72EE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</w:t>
      </w:r>
      <w:r w:rsidRPr="00E72EE7">
        <w:rPr>
          <w:rFonts w:cs="Arial"/>
          <w:szCs w:val="22"/>
        </w:rPr>
        <w:t>[Accessed: Feb 8</w:t>
      </w:r>
      <w:r w:rsidR="000C2FC9" w:rsidRPr="00E72EE7">
        <w:rPr>
          <w:rFonts w:cs="Arial"/>
          <w:szCs w:val="22"/>
        </w:rPr>
        <w:t>, 2016].</w:t>
      </w:r>
    </w:p>
    <w:p w:rsidR="000C2FC9" w:rsidRPr="00086D2F" w:rsidRDefault="000C2FC9" w:rsidP="004025F2">
      <w:pPr>
        <w:spacing w:line="360" w:lineRule="auto"/>
        <w:jc w:val="both"/>
        <w:rPr>
          <w:rFonts w:cs="Arial"/>
          <w:szCs w:val="22"/>
          <w:highlight w:val="yellow"/>
        </w:rPr>
      </w:pPr>
    </w:p>
    <w:p w:rsidR="00757ECC" w:rsidRPr="00910EF1" w:rsidRDefault="00910EF1" w:rsidP="004025F2">
      <w:pPr>
        <w:spacing w:line="360" w:lineRule="auto"/>
        <w:jc w:val="both"/>
        <w:rPr>
          <w:rFonts w:cs="Arial"/>
          <w:szCs w:val="22"/>
        </w:rPr>
      </w:pPr>
      <w:r w:rsidRPr="00910EF1">
        <w:rPr>
          <w:rFonts w:cs="Arial"/>
          <w:szCs w:val="22"/>
        </w:rPr>
        <w:t xml:space="preserve">[4] First-aid/Bleeding  </w:t>
      </w:r>
    </w:p>
    <w:p w:rsidR="00910EF1" w:rsidRDefault="008C212B" w:rsidP="004025F2">
      <w:pPr>
        <w:spacing w:line="360" w:lineRule="auto"/>
        <w:jc w:val="both"/>
        <w:rPr>
          <w:rFonts w:cs="Arial"/>
          <w:szCs w:val="22"/>
        </w:rPr>
      </w:pPr>
      <w:hyperlink r:id="rId10" w:history="1">
        <w:r w:rsidR="00910EF1" w:rsidRPr="00910EF1">
          <w:rPr>
            <w:rStyle w:val="Hyperlink"/>
            <w:rFonts w:cs="Arial"/>
            <w:szCs w:val="22"/>
          </w:rPr>
          <w:t>http://www.jblearning.com/samples/0763742090/42090_CH08_090_096.pdf</w:t>
        </w:r>
      </w:hyperlink>
      <w:r w:rsidR="00910EF1" w:rsidRPr="00910EF1">
        <w:rPr>
          <w:rFonts w:cs="Arial"/>
          <w:szCs w:val="22"/>
        </w:rPr>
        <w:t>. [Accessed: Oct 2, 2016].</w:t>
      </w:r>
    </w:p>
    <w:p w:rsidR="00910EF1" w:rsidRDefault="00910EF1" w:rsidP="004025F2">
      <w:pPr>
        <w:spacing w:line="360" w:lineRule="auto"/>
        <w:jc w:val="both"/>
        <w:rPr>
          <w:rFonts w:cs="Arial"/>
          <w:szCs w:val="22"/>
        </w:rPr>
      </w:pPr>
    </w:p>
    <w:p w:rsidR="00910EF1" w:rsidRDefault="00910EF1" w:rsidP="004025F2">
      <w:pPr>
        <w:spacing w:line="360" w:lineRule="auto"/>
        <w:jc w:val="both"/>
      </w:pPr>
      <w:r>
        <w:rPr>
          <w:rFonts w:cs="Arial"/>
          <w:szCs w:val="22"/>
        </w:rPr>
        <w:t>[5]</w:t>
      </w:r>
      <w:r w:rsidRPr="00910EF1">
        <w:t xml:space="preserve"> </w:t>
      </w:r>
      <w:r>
        <w:t>Basic Training Course Emergency Medical Technician (1977 Edition) Student Study Guide</w:t>
      </w:r>
    </w:p>
    <w:p w:rsidR="00910EF1" w:rsidRDefault="008C212B" w:rsidP="004025F2">
      <w:pPr>
        <w:spacing w:line="360" w:lineRule="auto"/>
        <w:jc w:val="both"/>
        <w:rPr>
          <w:rFonts w:cs="Arial"/>
          <w:szCs w:val="22"/>
        </w:rPr>
      </w:pPr>
      <w:hyperlink r:id="rId11" w:history="1">
        <w:r w:rsidR="00910EF1" w:rsidRPr="001C4225">
          <w:rPr>
            <w:rStyle w:val="Hyperlink"/>
            <w:rFonts w:cs="Arial"/>
            <w:szCs w:val="22"/>
          </w:rPr>
          <w:t>http://files.eric.ed.gov/fulltext/ED150325.pdf</w:t>
        </w:r>
      </w:hyperlink>
      <w:r w:rsidR="00910EF1">
        <w:rPr>
          <w:rFonts w:cs="Arial"/>
          <w:szCs w:val="22"/>
        </w:rPr>
        <w:t>. [Accessed: Oct 2, 2016].</w:t>
      </w:r>
    </w:p>
    <w:p w:rsidR="00910EF1" w:rsidRDefault="00910EF1" w:rsidP="004025F2">
      <w:pPr>
        <w:spacing w:line="360" w:lineRule="auto"/>
        <w:jc w:val="both"/>
        <w:rPr>
          <w:rFonts w:cs="Arial"/>
          <w:szCs w:val="22"/>
        </w:rPr>
      </w:pPr>
    </w:p>
    <w:p w:rsidR="00910EF1" w:rsidRDefault="00910EF1" w:rsidP="004025F2">
      <w:pPr>
        <w:spacing w:line="360" w:lineRule="auto"/>
        <w:jc w:val="both"/>
        <w:rPr>
          <w:rFonts w:cs="Arial"/>
          <w:color w:val="000000"/>
          <w:szCs w:val="30"/>
          <w:shd w:val="clear" w:color="auto" w:fill="FFFFFF"/>
        </w:rPr>
      </w:pPr>
      <w:r>
        <w:rPr>
          <w:rFonts w:cs="Arial"/>
          <w:szCs w:val="22"/>
        </w:rPr>
        <w:t xml:space="preserve">[6] </w:t>
      </w:r>
      <w:r w:rsidRPr="00910EF1">
        <w:rPr>
          <w:rFonts w:cs="Arial"/>
          <w:color w:val="000000"/>
          <w:szCs w:val="30"/>
          <w:shd w:val="clear" w:color="auto" w:fill="FFFFFF"/>
        </w:rPr>
        <w:t>Paramedic EMT Skills | Bleeding Control</w:t>
      </w:r>
    </w:p>
    <w:p w:rsidR="00910EF1" w:rsidRDefault="008C212B" w:rsidP="004025F2">
      <w:pPr>
        <w:spacing w:line="360" w:lineRule="auto"/>
        <w:jc w:val="both"/>
        <w:rPr>
          <w:rFonts w:cs="Arial"/>
          <w:szCs w:val="22"/>
        </w:rPr>
      </w:pPr>
      <w:hyperlink r:id="rId12" w:history="1">
        <w:r w:rsidR="00910EF1" w:rsidRPr="001C4225">
          <w:rPr>
            <w:rStyle w:val="Hyperlink"/>
            <w:rFonts w:cs="Arial"/>
            <w:szCs w:val="22"/>
          </w:rPr>
          <w:t>https://www.youtube.com/watch?v=DFgSi1uc-3s&amp;ab_channel=EMSSEO</w:t>
        </w:r>
      </w:hyperlink>
      <w:r w:rsidR="00910EF1">
        <w:rPr>
          <w:rFonts w:cs="Arial"/>
          <w:szCs w:val="22"/>
        </w:rPr>
        <w:t>. [Accessed: Oct 2, 2016].</w:t>
      </w:r>
    </w:p>
    <w:p w:rsidR="003A3A2E" w:rsidRDefault="003A3A2E" w:rsidP="004025F2">
      <w:pPr>
        <w:spacing w:line="360" w:lineRule="auto"/>
        <w:jc w:val="both"/>
        <w:rPr>
          <w:rFonts w:cs="Arial"/>
          <w:szCs w:val="22"/>
        </w:rPr>
      </w:pPr>
    </w:p>
    <w:p w:rsidR="003A3A2E" w:rsidRDefault="003A3A2E" w:rsidP="004025F2">
      <w:pPr>
        <w:spacing w:line="360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[7] “Blender tutorial”</w:t>
      </w:r>
    </w:p>
    <w:p w:rsidR="003A3A2E" w:rsidRDefault="008C212B" w:rsidP="004025F2">
      <w:pPr>
        <w:spacing w:line="360" w:lineRule="auto"/>
        <w:jc w:val="both"/>
        <w:rPr>
          <w:rFonts w:cs="Arial"/>
          <w:szCs w:val="22"/>
        </w:rPr>
      </w:pPr>
      <w:hyperlink r:id="rId13" w:history="1">
        <w:r w:rsidR="003A3A2E" w:rsidRPr="00FD76B5">
          <w:rPr>
            <w:rStyle w:val="Hyperlink"/>
            <w:rFonts w:cs="Arial"/>
            <w:szCs w:val="22"/>
          </w:rPr>
          <w:t>https://www.youtube.com/watch?v=y__uzGKmxt8&amp;ab_channel=tutor4u</w:t>
        </w:r>
      </w:hyperlink>
      <w:r w:rsidR="003A3A2E">
        <w:rPr>
          <w:rFonts w:cs="Arial"/>
          <w:szCs w:val="22"/>
        </w:rPr>
        <w:t>. [Accessed: Oct 9, 2016]</w:t>
      </w:r>
    </w:p>
    <w:p w:rsidR="00421AE7" w:rsidRDefault="00421AE7" w:rsidP="004025F2">
      <w:pPr>
        <w:spacing w:line="360" w:lineRule="auto"/>
        <w:jc w:val="both"/>
        <w:rPr>
          <w:rFonts w:cs="Arial"/>
          <w:szCs w:val="22"/>
        </w:rPr>
      </w:pPr>
    </w:p>
    <w:p w:rsidR="00421AE7" w:rsidRDefault="00421AE7" w:rsidP="004025F2">
      <w:pPr>
        <w:spacing w:line="360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>[</w:t>
      </w:r>
      <w:r w:rsidR="003A3A2E">
        <w:rPr>
          <w:rFonts w:cs="Arial"/>
          <w:szCs w:val="22"/>
        </w:rPr>
        <w:t>8</w:t>
      </w:r>
      <w:r>
        <w:rPr>
          <w:rFonts w:cs="Arial"/>
          <w:szCs w:val="22"/>
        </w:rPr>
        <w:t>] “Fluvio class diagram”.</w:t>
      </w:r>
    </w:p>
    <w:p w:rsidR="00421AE7" w:rsidRPr="00910EF1" w:rsidRDefault="008C212B" w:rsidP="004025F2">
      <w:pPr>
        <w:spacing w:line="360" w:lineRule="auto"/>
        <w:jc w:val="both"/>
        <w:rPr>
          <w:rFonts w:cs="Arial"/>
          <w:szCs w:val="22"/>
        </w:rPr>
      </w:pPr>
      <w:hyperlink r:id="rId14" w:history="1">
        <w:r w:rsidR="00421AE7" w:rsidRPr="00A33F75">
          <w:rPr>
            <w:rStyle w:val="Hyperlink"/>
            <w:rFonts w:cs="Arial"/>
            <w:szCs w:val="22"/>
          </w:rPr>
          <w:t>https://docs.thinksquirrel.com/fluvio/reference/inherits.html</w:t>
        </w:r>
      </w:hyperlink>
      <w:r w:rsidR="00421AE7">
        <w:rPr>
          <w:rFonts w:cs="Arial"/>
          <w:szCs w:val="22"/>
        </w:rPr>
        <w:t xml:space="preserve">. </w:t>
      </w:r>
      <w:r w:rsidR="00421AE7" w:rsidRPr="00E72EE7">
        <w:rPr>
          <w:rFonts w:cs="Arial"/>
          <w:szCs w:val="22"/>
        </w:rPr>
        <w:t>[Accessed: Feb 8, 2016].</w:t>
      </w:r>
    </w:p>
    <w:p w:rsidR="00A30DFB" w:rsidRDefault="00C34A4B" w:rsidP="004025F2">
      <w:pPr>
        <w:spacing w:line="360" w:lineRule="auto"/>
        <w:jc w:val="both"/>
      </w:pPr>
      <w:r>
        <w:t xml:space="preserve"> </w:t>
      </w:r>
    </w:p>
    <w:p w:rsidR="00C34A4B" w:rsidRDefault="00C34A4B" w:rsidP="004025F2">
      <w:pPr>
        <w:spacing w:line="360" w:lineRule="auto"/>
        <w:jc w:val="both"/>
      </w:pPr>
    </w:p>
    <w:p w:rsidR="00C34A4B" w:rsidRDefault="00C34A4B" w:rsidP="004025F2">
      <w:pPr>
        <w:spacing w:line="360" w:lineRule="auto"/>
        <w:jc w:val="both"/>
      </w:pPr>
    </w:p>
    <w:p w:rsidR="00C34A4B" w:rsidRDefault="00C34A4B" w:rsidP="004025F2">
      <w:pPr>
        <w:spacing w:line="360" w:lineRule="auto"/>
        <w:jc w:val="both"/>
      </w:pPr>
    </w:p>
    <w:p w:rsidR="00C34A4B" w:rsidRPr="00086D2F" w:rsidRDefault="00C34A4B" w:rsidP="004025F2">
      <w:pPr>
        <w:spacing w:line="360" w:lineRule="auto"/>
        <w:jc w:val="both"/>
      </w:pPr>
      <w:bookmarkStart w:id="19" w:name="_GoBack"/>
      <w:bookmarkEnd w:id="19"/>
    </w:p>
    <w:p w:rsidR="00553B06" w:rsidRPr="00086D2F" w:rsidRDefault="00553B06" w:rsidP="004025F2">
      <w:pPr>
        <w:spacing w:line="360" w:lineRule="auto"/>
        <w:jc w:val="both"/>
      </w:pPr>
    </w:p>
    <w:p w:rsidR="00553B06" w:rsidRPr="00086D2F" w:rsidRDefault="00553B06" w:rsidP="004025F2">
      <w:pPr>
        <w:pStyle w:val="NormalWeb"/>
        <w:spacing w:line="360" w:lineRule="auto"/>
        <w:jc w:val="both"/>
        <w:rPr>
          <w:b/>
          <w:bCs/>
          <w:sz w:val="27"/>
          <w:szCs w:val="27"/>
          <w:lang w:val="en-US"/>
        </w:rPr>
      </w:pPr>
      <w:r w:rsidRPr="00086D2F">
        <w:rPr>
          <w:b/>
          <w:bCs/>
          <w:sz w:val="27"/>
          <w:szCs w:val="27"/>
          <w:lang w:val="en-US"/>
        </w:rPr>
        <w:lastRenderedPageBreak/>
        <w:t>Self-Checklist for Your Report</w:t>
      </w:r>
    </w:p>
    <w:p w:rsidR="00553B06" w:rsidRPr="00086D2F" w:rsidRDefault="00553B06" w:rsidP="004025F2">
      <w:pPr>
        <w:pStyle w:val="NormalWeb"/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bCs/>
          <w:i/>
          <w:szCs w:val="22"/>
          <w:lang w:val="en-US"/>
        </w:rPr>
        <w:t>Please check the items here before submitting your report. This signed checklist should be the final page of your report.</w:t>
      </w:r>
      <w:r w:rsidRPr="00086D2F">
        <w:rPr>
          <w:color w:val="auto"/>
          <w:lang w:val="en-US"/>
        </w:rPr>
        <w:t xml:space="preserve"> </w:t>
      </w:r>
    </w:p>
    <w:p w:rsidR="00553B06" w:rsidRPr="00086D2F" w:rsidRDefault="00553B06" w:rsidP="004025F2">
      <w:pPr>
        <w:pStyle w:val="NormalWeb"/>
        <w:numPr>
          <w:ilvl w:val="0"/>
          <w:numId w:val="15"/>
        </w:numPr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color w:val="auto"/>
          <w:lang w:val="en-US"/>
        </w:rPr>
        <w:t>Did you provide detailed information about the work you did?</w:t>
      </w:r>
      <w:r w:rsidRPr="00086D2F">
        <w:rPr>
          <w:color w:val="auto"/>
          <w:lang w:val="en-US"/>
        </w:rPr>
        <w:br/>
      </w:r>
    </w:p>
    <w:p w:rsidR="00553B06" w:rsidRPr="00086D2F" w:rsidRDefault="00553B06" w:rsidP="004025F2">
      <w:pPr>
        <w:pStyle w:val="NormalWeb"/>
        <w:numPr>
          <w:ilvl w:val="0"/>
          <w:numId w:val="15"/>
        </w:numPr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bCs/>
          <w:color w:val="auto"/>
          <w:lang w:val="en-US"/>
        </w:rPr>
        <w:t>Is supervisor information included?</w:t>
      </w:r>
      <w:r w:rsidRPr="00086D2F">
        <w:rPr>
          <w:bCs/>
          <w:color w:val="auto"/>
          <w:lang w:val="en-US"/>
        </w:rPr>
        <w:br/>
      </w:r>
    </w:p>
    <w:p w:rsidR="00553B06" w:rsidRPr="00086D2F" w:rsidRDefault="00553B06" w:rsidP="004025F2">
      <w:pPr>
        <w:pStyle w:val="NormalWeb"/>
        <w:numPr>
          <w:ilvl w:val="0"/>
          <w:numId w:val="15"/>
        </w:numPr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bCs/>
          <w:color w:val="auto"/>
          <w:lang w:val="en-US"/>
        </w:rPr>
        <w:t xml:space="preserve">Did you use the </w:t>
      </w:r>
      <w:r w:rsidR="00A30DFB" w:rsidRPr="00086D2F">
        <w:rPr>
          <w:bCs/>
          <w:color w:val="auto"/>
          <w:lang w:val="en-US"/>
        </w:rPr>
        <w:t xml:space="preserve">Report </w:t>
      </w:r>
      <w:r w:rsidRPr="00086D2F">
        <w:rPr>
          <w:bCs/>
          <w:color w:val="auto"/>
          <w:lang w:val="en-US"/>
        </w:rPr>
        <w:t>Template to prepa</w:t>
      </w:r>
      <w:r w:rsidR="005A033C" w:rsidRPr="00086D2F">
        <w:rPr>
          <w:bCs/>
          <w:color w:val="auto"/>
          <w:lang w:val="en-US"/>
        </w:rPr>
        <w:t>re your report, so that it has</w:t>
      </w:r>
      <w:r w:rsidR="00A30DFB" w:rsidRPr="00086D2F">
        <w:rPr>
          <w:bCs/>
          <w:color w:val="auto"/>
          <w:lang w:val="en-US"/>
        </w:rPr>
        <w:t xml:space="preserve"> </w:t>
      </w:r>
      <w:r w:rsidRPr="00086D2F">
        <w:rPr>
          <w:bCs/>
          <w:color w:val="auto"/>
          <w:lang w:val="en-US"/>
        </w:rPr>
        <w:t xml:space="preserve">a cover page, the 8 major sections and 13 subsections specified in the Table of Contents, and uses </w:t>
      </w:r>
      <w:proofErr w:type="gramStart"/>
      <w:r w:rsidRPr="00086D2F">
        <w:rPr>
          <w:bCs/>
          <w:color w:val="auto"/>
          <w:lang w:val="en-US"/>
        </w:rPr>
        <w:t>the  required</w:t>
      </w:r>
      <w:proofErr w:type="gramEnd"/>
      <w:r w:rsidRPr="00086D2F">
        <w:rPr>
          <w:bCs/>
          <w:color w:val="auto"/>
          <w:lang w:val="en-US"/>
        </w:rPr>
        <w:t xml:space="preserve"> section names?</w:t>
      </w:r>
      <w:r w:rsidRPr="00086D2F">
        <w:rPr>
          <w:bCs/>
          <w:color w:val="auto"/>
          <w:lang w:val="en-US"/>
        </w:rPr>
        <w:br/>
      </w:r>
    </w:p>
    <w:p w:rsidR="00553B06" w:rsidRPr="00086D2F" w:rsidRDefault="00553B06" w:rsidP="004025F2">
      <w:pPr>
        <w:pStyle w:val="NormalWeb"/>
        <w:numPr>
          <w:ilvl w:val="0"/>
          <w:numId w:val="15"/>
        </w:numPr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bCs/>
          <w:color w:val="auto"/>
          <w:lang w:val="en-US"/>
        </w:rPr>
        <w:t>Did you follow the style guidelines?</w:t>
      </w:r>
      <w:r w:rsidRPr="00086D2F">
        <w:rPr>
          <w:bCs/>
          <w:color w:val="auto"/>
          <w:lang w:val="en-US"/>
        </w:rPr>
        <w:br/>
      </w:r>
    </w:p>
    <w:p w:rsidR="00553B06" w:rsidRPr="00086D2F" w:rsidRDefault="00553B06" w:rsidP="004025F2">
      <w:pPr>
        <w:pStyle w:val="NormalWeb"/>
        <w:numPr>
          <w:ilvl w:val="0"/>
          <w:numId w:val="15"/>
        </w:numPr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bCs/>
          <w:color w:val="auto"/>
          <w:lang w:val="en-US"/>
        </w:rPr>
        <w:t>Does you report look professionally written?</w:t>
      </w:r>
      <w:r w:rsidRPr="00086D2F">
        <w:rPr>
          <w:bCs/>
          <w:color w:val="auto"/>
          <w:lang w:val="en-US"/>
        </w:rPr>
        <w:br/>
      </w:r>
    </w:p>
    <w:p w:rsidR="00355650" w:rsidRPr="00086D2F" w:rsidRDefault="00553B06" w:rsidP="004025F2">
      <w:pPr>
        <w:pStyle w:val="NormalWeb"/>
        <w:numPr>
          <w:ilvl w:val="0"/>
          <w:numId w:val="15"/>
        </w:numPr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bCs/>
          <w:color w:val="auto"/>
          <w:lang w:val="en-US"/>
        </w:rPr>
        <w:t>Does your report include all necessary References, and proper</w:t>
      </w:r>
      <w:r w:rsidR="00355650" w:rsidRPr="00086D2F">
        <w:rPr>
          <w:bCs/>
          <w:color w:val="auto"/>
          <w:lang w:val="en-US"/>
        </w:rPr>
        <w:t xml:space="preserve"> citations to them in the body?</w:t>
      </w:r>
      <w:r w:rsidR="00355650" w:rsidRPr="00086D2F">
        <w:rPr>
          <w:bCs/>
          <w:color w:val="auto"/>
          <w:lang w:val="en-US"/>
        </w:rPr>
        <w:br/>
      </w:r>
    </w:p>
    <w:p w:rsidR="00355650" w:rsidRPr="00086D2F" w:rsidRDefault="00355650" w:rsidP="004025F2">
      <w:pPr>
        <w:pStyle w:val="NormalWeb"/>
        <w:numPr>
          <w:ilvl w:val="0"/>
          <w:numId w:val="15"/>
        </w:numPr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  <w:r w:rsidRPr="00086D2F">
        <w:rPr>
          <w:bCs/>
          <w:color w:val="auto"/>
          <w:lang w:val="en-US"/>
        </w:rPr>
        <w:t>Did you remove all explanations</w:t>
      </w:r>
      <w:r w:rsidR="005A033C" w:rsidRPr="00086D2F">
        <w:rPr>
          <w:bCs/>
          <w:color w:val="auto"/>
          <w:lang w:val="en-US"/>
        </w:rPr>
        <w:t xml:space="preserve"> from </w:t>
      </w:r>
      <w:r w:rsidRPr="00086D2F">
        <w:rPr>
          <w:bCs/>
          <w:color w:val="auto"/>
          <w:lang w:val="en-US"/>
        </w:rPr>
        <w:t>the Report Templ</w:t>
      </w:r>
      <w:r w:rsidR="00710DBC" w:rsidRPr="00086D2F">
        <w:rPr>
          <w:bCs/>
          <w:color w:val="auto"/>
          <w:lang w:val="en-US"/>
        </w:rPr>
        <w:t xml:space="preserve">ate, which are </w:t>
      </w:r>
      <w:r w:rsidR="00F015C1" w:rsidRPr="00086D2F">
        <w:rPr>
          <w:bCs/>
          <w:color w:val="auto"/>
          <w:lang w:val="en-US"/>
        </w:rPr>
        <w:t>marked with yellow color</w:t>
      </w:r>
      <w:r w:rsidRPr="00086D2F">
        <w:rPr>
          <w:bCs/>
          <w:color w:val="auto"/>
          <w:lang w:val="en-US"/>
        </w:rPr>
        <w:t>?</w:t>
      </w:r>
      <w:r w:rsidR="00E01A9B" w:rsidRPr="00086D2F">
        <w:rPr>
          <w:bCs/>
          <w:color w:val="auto"/>
          <w:lang w:val="en-US"/>
        </w:rPr>
        <w:t xml:space="preserve"> Did you modify all text marked with green according to your case? </w:t>
      </w:r>
    </w:p>
    <w:p w:rsidR="00850170" w:rsidRPr="00086D2F" w:rsidRDefault="00850170" w:rsidP="004025F2">
      <w:pPr>
        <w:pStyle w:val="NormalWeb"/>
        <w:tabs>
          <w:tab w:val="left" w:pos="810"/>
          <w:tab w:val="left" w:pos="900"/>
        </w:tabs>
        <w:spacing w:line="360" w:lineRule="auto"/>
        <w:jc w:val="both"/>
        <w:rPr>
          <w:bCs/>
          <w:color w:val="auto"/>
          <w:lang w:val="en-US"/>
        </w:rPr>
      </w:pPr>
    </w:p>
    <w:p w:rsidR="00553B06" w:rsidRPr="00086D2F" w:rsidRDefault="00553B06" w:rsidP="004025F2">
      <w:pPr>
        <w:spacing w:line="360" w:lineRule="auto"/>
        <w:jc w:val="both"/>
      </w:pPr>
    </w:p>
    <w:p w:rsidR="00553B06" w:rsidRPr="00086D2F" w:rsidRDefault="00553B06" w:rsidP="004025F2">
      <w:pPr>
        <w:spacing w:line="360" w:lineRule="auto"/>
        <w:jc w:val="both"/>
      </w:pPr>
      <w:r w:rsidRPr="00086D2F">
        <w:t>Signature: ________</w:t>
      </w:r>
      <w:r w:rsidR="00124850" w:rsidRPr="00086D2F">
        <w:t>_</w:t>
      </w:r>
      <w:r w:rsidRPr="00086D2F">
        <w:t>______________</w:t>
      </w:r>
    </w:p>
    <w:p w:rsidR="00B230C5" w:rsidRPr="00086D2F" w:rsidRDefault="00B230C5" w:rsidP="004025F2">
      <w:pPr>
        <w:spacing w:line="360" w:lineRule="auto"/>
        <w:jc w:val="both"/>
      </w:pPr>
    </w:p>
    <w:sectPr w:rsidR="00B230C5" w:rsidRPr="00086D2F" w:rsidSect="00D25BEF"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2B" w:rsidRDefault="008C212B" w:rsidP="00D25BEF">
      <w:r>
        <w:separator/>
      </w:r>
    </w:p>
  </w:endnote>
  <w:endnote w:type="continuationSeparator" w:id="0">
    <w:p w:rsidR="008C212B" w:rsidRDefault="008C212B" w:rsidP="00D2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D37" w:rsidRDefault="000C173C" w:rsidP="000120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52D3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2D37" w:rsidRDefault="00252D37" w:rsidP="00D25BE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D37" w:rsidRDefault="000C173C" w:rsidP="000120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52D3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4A4B">
      <w:rPr>
        <w:rStyle w:val="PageNumber"/>
        <w:noProof/>
      </w:rPr>
      <w:t>12</w:t>
    </w:r>
    <w:r>
      <w:rPr>
        <w:rStyle w:val="PageNumber"/>
      </w:rPr>
      <w:fldChar w:fldCharType="end"/>
    </w:r>
  </w:p>
  <w:p w:rsidR="00252D37" w:rsidRDefault="00252D37" w:rsidP="00D25B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2B" w:rsidRDefault="008C212B" w:rsidP="00D25BEF">
      <w:r>
        <w:separator/>
      </w:r>
    </w:p>
  </w:footnote>
  <w:footnote w:type="continuationSeparator" w:id="0">
    <w:p w:rsidR="008C212B" w:rsidRDefault="008C212B" w:rsidP="00D25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4D05"/>
    <w:multiLevelType w:val="multilevel"/>
    <w:tmpl w:val="0D086690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065E7292"/>
    <w:multiLevelType w:val="multilevel"/>
    <w:tmpl w:val="4FEEC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043FCC"/>
    <w:multiLevelType w:val="multilevel"/>
    <w:tmpl w:val="6DB2D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0E38D9"/>
    <w:multiLevelType w:val="multilevel"/>
    <w:tmpl w:val="D09EF2A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">
    <w:nsid w:val="1D113C79"/>
    <w:multiLevelType w:val="hybridMultilevel"/>
    <w:tmpl w:val="7F96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63A63"/>
    <w:multiLevelType w:val="hybridMultilevel"/>
    <w:tmpl w:val="58262E94"/>
    <w:lvl w:ilvl="0" w:tplc="ECC259A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54E1D"/>
    <w:multiLevelType w:val="multilevel"/>
    <w:tmpl w:val="F0F2F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50A6"/>
    <w:multiLevelType w:val="hybridMultilevel"/>
    <w:tmpl w:val="8810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E1910"/>
    <w:multiLevelType w:val="multilevel"/>
    <w:tmpl w:val="73CA6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387EFD"/>
    <w:multiLevelType w:val="multilevel"/>
    <w:tmpl w:val="056674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58E7914"/>
    <w:multiLevelType w:val="multilevel"/>
    <w:tmpl w:val="477CB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734D09"/>
    <w:multiLevelType w:val="multilevel"/>
    <w:tmpl w:val="B666E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97"/>
    <w:rsid w:val="00004FCF"/>
    <w:rsid w:val="00012050"/>
    <w:rsid w:val="000237DB"/>
    <w:rsid w:val="00025F1E"/>
    <w:rsid w:val="00037427"/>
    <w:rsid w:val="00043EA9"/>
    <w:rsid w:val="000724AC"/>
    <w:rsid w:val="00073F4B"/>
    <w:rsid w:val="00076141"/>
    <w:rsid w:val="00077A97"/>
    <w:rsid w:val="00081DE4"/>
    <w:rsid w:val="00082962"/>
    <w:rsid w:val="00086D2F"/>
    <w:rsid w:val="000941D5"/>
    <w:rsid w:val="000A6B96"/>
    <w:rsid w:val="000A7094"/>
    <w:rsid w:val="000B1543"/>
    <w:rsid w:val="000B2630"/>
    <w:rsid w:val="000B413D"/>
    <w:rsid w:val="000B44F5"/>
    <w:rsid w:val="000B7919"/>
    <w:rsid w:val="000C173C"/>
    <w:rsid w:val="000C205A"/>
    <w:rsid w:val="000C2FC9"/>
    <w:rsid w:val="000D1D21"/>
    <w:rsid w:val="000D343C"/>
    <w:rsid w:val="000D707D"/>
    <w:rsid w:val="000E752C"/>
    <w:rsid w:val="000F2016"/>
    <w:rsid w:val="00110980"/>
    <w:rsid w:val="00116786"/>
    <w:rsid w:val="00120A41"/>
    <w:rsid w:val="00122349"/>
    <w:rsid w:val="00124850"/>
    <w:rsid w:val="00130046"/>
    <w:rsid w:val="00133E9C"/>
    <w:rsid w:val="00136320"/>
    <w:rsid w:val="001449E0"/>
    <w:rsid w:val="00145741"/>
    <w:rsid w:val="001508AB"/>
    <w:rsid w:val="0015398C"/>
    <w:rsid w:val="00157FB4"/>
    <w:rsid w:val="001647C7"/>
    <w:rsid w:val="001720F8"/>
    <w:rsid w:val="001769BD"/>
    <w:rsid w:val="0018262F"/>
    <w:rsid w:val="001A10C4"/>
    <w:rsid w:val="001A2ED1"/>
    <w:rsid w:val="001B6A12"/>
    <w:rsid w:val="001C5B00"/>
    <w:rsid w:val="001E1396"/>
    <w:rsid w:val="001E1F77"/>
    <w:rsid w:val="001E4D9E"/>
    <w:rsid w:val="001F088F"/>
    <w:rsid w:val="001F14AB"/>
    <w:rsid w:val="001F255B"/>
    <w:rsid w:val="002020DE"/>
    <w:rsid w:val="00203A4E"/>
    <w:rsid w:val="002108F6"/>
    <w:rsid w:val="00220616"/>
    <w:rsid w:val="0022389A"/>
    <w:rsid w:val="0022506A"/>
    <w:rsid w:val="002416EE"/>
    <w:rsid w:val="00245DB9"/>
    <w:rsid w:val="002515B5"/>
    <w:rsid w:val="00252D37"/>
    <w:rsid w:val="00263698"/>
    <w:rsid w:val="00266A9B"/>
    <w:rsid w:val="00274F39"/>
    <w:rsid w:val="00290BA6"/>
    <w:rsid w:val="002933DA"/>
    <w:rsid w:val="002933E0"/>
    <w:rsid w:val="002A1C38"/>
    <w:rsid w:val="002A76F9"/>
    <w:rsid w:val="002B4B87"/>
    <w:rsid w:val="002B5500"/>
    <w:rsid w:val="002C33EF"/>
    <w:rsid w:val="002E26B7"/>
    <w:rsid w:val="002E613F"/>
    <w:rsid w:val="002F1605"/>
    <w:rsid w:val="002F7435"/>
    <w:rsid w:val="003056FF"/>
    <w:rsid w:val="003258B8"/>
    <w:rsid w:val="003329A2"/>
    <w:rsid w:val="00342CC8"/>
    <w:rsid w:val="00346E99"/>
    <w:rsid w:val="00350659"/>
    <w:rsid w:val="00355650"/>
    <w:rsid w:val="00363276"/>
    <w:rsid w:val="00370A97"/>
    <w:rsid w:val="00376393"/>
    <w:rsid w:val="003A3056"/>
    <w:rsid w:val="003A326F"/>
    <w:rsid w:val="003A3A2E"/>
    <w:rsid w:val="003B2608"/>
    <w:rsid w:val="003B7348"/>
    <w:rsid w:val="003E20F6"/>
    <w:rsid w:val="003E2D7C"/>
    <w:rsid w:val="003E540A"/>
    <w:rsid w:val="00400536"/>
    <w:rsid w:val="004025F2"/>
    <w:rsid w:val="004214AC"/>
    <w:rsid w:val="00421AE7"/>
    <w:rsid w:val="0042523A"/>
    <w:rsid w:val="00441E6D"/>
    <w:rsid w:val="0045143A"/>
    <w:rsid w:val="00454186"/>
    <w:rsid w:val="004545A3"/>
    <w:rsid w:val="004732B5"/>
    <w:rsid w:val="00484F60"/>
    <w:rsid w:val="00492750"/>
    <w:rsid w:val="004A0FDA"/>
    <w:rsid w:val="004A6019"/>
    <w:rsid w:val="004B69EB"/>
    <w:rsid w:val="004D54F6"/>
    <w:rsid w:val="004D799B"/>
    <w:rsid w:val="004E2EC3"/>
    <w:rsid w:val="004F08C5"/>
    <w:rsid w:val="00512592"/>
    <w:rsid w:val="00516F8B"/>
    <w:rsid w:val="00523DCD"/>
    <w:rsid w:val="00531C4C"/>
    <w:rsid w:val="005353A1"/>
    <w:rsid w:val="00537B77"/>
    <w:rsid w:val="0054684D"/>
    <w:rsid w:val="00553B06"/>
    <w:rsid w:val="0056750B"/>
    <w:rsid w:val="00571BA3"/>
    <w:rsid w:val="0057212E"/>
    <w:rsid w:val="0058424E"/>
    <w:rsid w:val="00592D9C"/>
    <w:rsid w:val="005975E1"/>
    <w:rsid w:val="005A033C"/>
    <w:rsid w:val="005A25FF"/>
    <w:rsid w:val="005A5A68"/>
    <w:rsid w:val="005B455F"/>
    <w:rsid w:val="005C0AC2"/>
    <w:rsid w:val="005C10CC"/>
    <w:rsid w:val="005C5AAC"/>
    <w:rsid w:val="005D0BFE"/>
    <w:rsid w:val="005D40F6"/>
    <w:rsid w:val="005D62E9"/>
    <w:rsid w:val="005E6DFB"/>
    <w:rsid w:val="005F4317"/>
    <w:rsid w:val="006061F9"/>
    <w:rsid w:val="00611008"/>
    <w:rsid w:val="00616FA8"/>
    <w:rsid w:val="00631369"/>
    <w:rsid w:val="00634819"/>
    <w:rsid w:val="00636412"/>
    <w:rsid w:val="006433BC"/>
    <w:rsid w:val="006443A6"/>
    <w:rsid w:val="00647FB5"/>
    <w:rsid w:val="006740AC"/>
    <w:rsid w:val="006775FE"/>
    <w:rsid w:val="006A238C"/>
    <w:rsid w:val="006A25A6"/>
    <w:rsid w:val="006C4B55"/>
    <w:rsid w:val="006D7628"/>
    <w:rsid w:val="006E1F74"/>
    <w:rsid w:val="006E6B0C"/>
    <w:rsid w:val="006E7959"/>
    <w:rsid w:val="006F50DE"/>
    <w:rsid w:val="006F526F"/>
    <w:rsid w:val="006F561A"/>
    <w:rsid w:val="00703B25"/>
    <w:rsid w:val="00710DBC"/>
    <w:rsid w:val="00715A9B"/>
    <w:rsid w:val="00724655"/>
    <w:rsid w:val="00730DB2"/>
    <w:rsid w:val="00734EA2"/>
    <w:rsid w:val="00737F96"/>
    <w:rsid w:val="0074284C"/>
    <w:rsid w:val="0075467C"/>
    <w:rsid w:val="0075627E"/>
    <w:rsid w:val="00757B84"/>
    <w:rsid w:val="00757ECC"/>
    <w:rsid w:val="007614C4"/>
    <w:rsid w:val="0076486B"/>
    <w:rsid w:val="00766428"/>
    <w:rsid w:val="00766D0A"/>
    <w:rsid w:val="00773BE3"/>
    <w:rsid w:val="00775D2E"/>
    <w:rsid w:val="00776392"/>
    <w:rsid w:val="007763F9"/>
    <w:rsid w:val="00777B11"/>
    <w:rsid w:val="00783708"/>
    <w:rsid w:val="007850E3"/>
    <w:rsid w:val="00791EDC"/>
    <w:rsid w:val="007A6A26"/>
    <w:rsid w:val="007B045E"/>
    <w:rsid w:val="007C135E"/>
    <w:rsid w:val="007D1606"/>
    <w:rsid w:val="007D27F0"/>
    <w:rsid w:val="007E0466"/>
    <w:rsid w:val="007E40FA"/>
    <w:rsid w:val="007E4BC5"/>
    <w:rsid w:val="00820333"/>
    <w:rsid w:val="00850170"/>
    <w:rsid w:val="0086359C"/>
    <w:rsid w:val="00867348"/>
    <w:rsid w:val="00872F2A"/>
    <w:rsid w:val="0087513E"/>
    <w:rsid w:val="0087754F"/>
    <w:rsid w:val="008B1FEB"/>
    <w:rsid w:val="008B69CF"/>
    <w:rsid w:val="008C212B"/>
    <w:rsid w:val="008C38E2"/>
    <w:rsid w:val="008C56E6"/>
    <w:rsid w:val="008E2D7B"/>
    <w:rsid w:val="008F03A2"/>
    <w:rsid w:val="008F303F"/>
    <w:rsid w:val="00902234"/>
    <w:rsid w:val="00910EF1"/>
    <w:rsid w:val="009163E6"/>
    <w:rsid w:val="00923297"/>
    <w:rsid w:val="009243AA"/>
    <w:rsid w:val="009249E8"/>
    <w:rsid w:val="009258EA"/>
    <w:rsid w:val="00934715"/>
    <w:rsid w:val="009468D7"/>
    <w:rsid w:val="00957DD1"/>
    <w:rsid w:val="00960A0F"/>
    <w:rsid w:val="0096406F"/>
    <w:rsid w:val="00965316"/>
    <w:rsid w:val="009675A9"/>
    <w:rsid w:val="0096783C"/>
    <w:rsid w:val="00975D0A"/>
    <w:rsid w:val="009765DF"/>
    <w:rsid w:val="00987CFD"/>
    <w:rsid w:val="0099144B"/>
    <w:rsid w:val="00992882"/>
    <w:rsid w:val="00993760"/>
    <w:rsid w:val="0099383B"/>
    <w:rsid w:val="009B79F2"/>
    <w:rsid w:val="009B7C03"/>
    <w:rsid w:val="009D0340"/>
    <w:rsid w:val="009E560C"/>
    <w:rsid w:val="009E7C55"/>
    <w:rsid w:val="009F2C31"/>
    <w:rsid w:val="009F4C0A"/>
    <w:rsid w:val="009F78A6"/>
    <w:rsid w:val="00A14D35"/>
    <w:rsid w:val="00A1619C"/>
    <w:rsid w:val="00A2160E"/>
    <w:rsid w:val="00A24C29"/>
    <w:rsid w:val="00A30DFB"/>
    <w:rsid w:val="00A421DA"/>
    <w:rsid w:val="00A66748"/>
    <w:rsid w:val="00A80428"/>
    <w:rsid w:val="00A83C99"/>
    <w:rsid w:val="00A92B0E"/>
    <w:rsid w:val="00A93B32"/>
    <w:rsid w:val="00AA3F18"/>
    <w:rsid w:val="00AB3492"/>
    <w:rsid w:val="00AB626B"/>
    <w:rsid w:val="00AB7024"/>
    <w:rsid w:val="00AD27EA"/>
    <w:rsid w:val="00AF7953"/>
    <w:rsid w:val="00B046AA"/>
    <w:rsid w:val="00B04731"/>
    <w:rsid w:val="00B16EDB"/>
    <w:rsid w:val="00B20D8E"/>
    <w:rsid w:val="00B22177"/>
    <w:rsid w:val="00B230C5"/>
    <w:rsid w:val="00B33ED5"/>
    <w:rsid w:val="00B428DD"/>
    <w:rsid w:val="00B44A80"/>
    <w:rsid w:val="00B54F98"/>
    <w:rsid w:val="00B55810"/>
    <w:rsid w:val="00B6054F"/>
    <w:rsid w:val="00B621E9"/>
    <w:rsid w:val="00B62249"/>
    <w:rsid w:val="00B7038D"/>
    <w:rsid w:val="00B70B48"/>
    <w:rsid w:val="00B74A5A"/>
    <w:rsid w:val="00B83595"/>
    <w:rsid w:val="00B93647"/>
    <w:rsid w:val="00BB7550"/>
    <w:rsid w:val="00BC2646"/>
    <w:rsid w:val="00BD6ABB"/>
    <w:rsid w:val="00BE250E"/>
    <w:rsid w:val="00BE3045"/>
    <w:rsid w:val="00BE6FBD"/>
    <w:rsid w:val="00C21EE3"/>
    <w:rsid w:val="00C2301B"/>
    <w:rsid w:val="00C30060"/>
    <w:rsid w:val="00C34A4B"/>
    <w:rsid w:val="00C405A0"/>
    <w:rsid w:val="00C56B07"/>
    <w:rsid w:val="00C60BA8"/>
    <w:rsid w:val="00C645DC"/>
    <w:rsid w:val="00C70F20"/>
    <w:rsid w:val="00C74EF8"/>
    <w:rsid w:val="00C80E28"/>
    <w:rsid w:val="00C81872"/>
    <w:rsid w:val="00C91A44"/>
    <w:rsid w:val="00C9239C"/>
    <w:rsid w:val="00CA636E"/>
    <w:rsid w:val="00CA7641"/>
    <w:rsid w:val="00CB0748"/>
    <w:rsid w:val="00CB2554"/>
    <w:rsid w:val="00CC2A9A"/>
    <w:rsid w:val="00CD2318"/>
    <w:rsid w:val="00CE12E0"/>
    <w:rsid w:val="00CF5A13"/>
    <w:rsid w:val="00D25BEF"/>
    <w:rsid w:val="00D3285D"/>
    <w:rsid w:val="00D3795D"/>
    <w:rsid w:val="00D9516B"/>
    <w:rsid w:val="00D972B4"/>
    <w:rsid w:val="00DA2403"/>
    <w:rsid w:val="00DA27B1"/>
    <w:rsid w:val="00DB75BC"/>
    <w:rsid w:val="00DC3BB9"/>
    <w:rsid w:val="00DC78F6"/>
    <w:rsid w:val="00DD0069"/>
    <w:rsid w:val="00DD37C3"/>
    <w:rsid w:val="00DD4B2B"/>
    <w:rsid w:val="00DE6D67"/>
    <w:rsid w:val="00E0085F"/>
    <w:rsid w:val="00E01A9B"/>
    <w:rsid w:val="00E033AC"/>
    <w:rsid w:val="00E03B04"/>
    <w:rsid w:val="00E03C83"/>
    <w:rsid w:val="00E128D9"/>
    <w:rsid w:val="00E15706"/>
    <w:rsid w:val="00E15A90"/>
    <w:rsid w:val="00E35F4E"/>
    <w:rsid w:val="00E43803"/>
    <w:rsid w:val="00E64E99"/>
    <w:rsid w:val="00E722B2"/>
    <w:rsid w:val="00E72EE7"/>
    <w:rsid w:val="00E963BF"/>
    <w:rsid w:val="00E96E89"/>
    <w:rsid w:val="00EA373E"/>
    <w:rsid w:val="00EB4D01"/>
    <w:rsid w:val="00EB5E25"/>
    <w:rsid w:val="00EB685A"/>
    <w:rsid w:val="00EC0EC9"/>
    <w:rsid w:val="00ED55D1"/>
    <w:rsid w:val="00ED573C"/>
    <w:rsid w:val="00EE03F5"/>
    <w:rsid w:val="00EE2B94"/>
    <w:rsid w:val="00EF48F0"/>
    <w:rsid w:val="00F015C1"/>
    <w:rsid w:val="00F066BA"/>
    <w:rsid w:val="00F06C93"/>
    <w:rsid w:val="00F24F72"/>
    <w:rsid w:val="00F2502E"/>
    <w:rsid w:val="00F25B61"/>
    <w:rsid w:val="00F4000D"/>
    <w:rsid w:val="00F45009"/>
    <w:rsid w:val="00F465D2"/>
    <w:rsid w:val="00F468EA"/>
    <w:rsid w:val="00F60A3D"/>
    <w:rsid w:val="00F643C7"/>
    <w:rsid w:val="00F90E3A"/>
    <w:rsid w:val="00FA2C32"/>
    <w:rsid w:val="00FC3C82"/>
    <w:rsid w:val="00FC7D75"/>
    <w:rsid w:val="00FE302C"/>
    <w:rsid w:val="00FE4A6D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293F932-8912-4CD9-A042-7D0534CA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4D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959"/>
    <w:pPr>
      <w:keepNext/>
      <w:keepLines/>
      <w:numPr>
        <w:numId w:val="13"/>
      </w:numPr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775FE"/>
    <w:pPr>
      <w:numPr>
        <w:ilvl w:val="1"/>
      </w:numPr>
      <w:spacing w:before="200" w:line="276" w:lineRule="auto"/>
      <w:outlineLvl w:val="1"/>
    </w:pPr>
    <w:rPr>
      <w:rFonts w:cs="Arial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959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59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59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59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59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59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59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5FE"/>
    <w:rPr>
      <w:rFonts w:ascii="Arial" w:eastAsiaTheme="majorEastAsia" w:hAnsi="Arial" w:cs="Arial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7959"/>
    <w:rPr>
      <w:rFonts w:ascii="Arial" w:eastAsiaTheme="majorEastAsia" w:hAnsi="Arial" w:cstheme="majorBidi"/>
      <w:b/>
      <w:bCs/>
      <w:sz w:val="28"/>
      <w:szCs w:val="32"/>
    </w:rPr>
  </w:style>
  <w:style w:type="paragraph" w:styleId="NormalWeb">
    <w:name w:val="Normal (Web)"/>
    <w:basedOn w:val="Normal"/>
    <w:uiPriority w:val="99"/>
    <w:rsid w:val="0054684D"/>
    <w:pPr>
      <w:spacing w:before="100" w:beforeAutospacing="1" w:after="100" w:afterAutospacing="1"/>
    </w:pPr>
    <w:rPr>
      <w:rFonts w:eastAsia="Times New Roman" w:cs="Arial"/>
      <w:color w:val="000000"/>
      <w:lang w:val="tr-TR" w:eastAsia="tr-TR"/>
    </w:rPr>
  </w:style>
  <w:style w:type="paragraph" w:styleId="ListParagraph">
    <w:name w:val="List Paragraph"/>
    <w:basedOn w:val="Normal"/>
    <w:uiPriority w:val="34"/>
    <w:qFormat/>
    <w:rsid w:val="00B23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0C5"/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C5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959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5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5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5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59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7FB4"/>
    <w:pPr>
      <w:tabs>
        <w:tab w:val="left" w:pos="362"/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CB2554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55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B2554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B2554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B2554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B2554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B2554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B2554"/>
    <w:pPr>
      <w:ind w:left="1760"/>
    </w:pPr>
  </w:style>
  <w:style w:type="paragraph" w:styleId="Footer">
    <w:name w:val="footer"/>
    <w:basedOn w:val="Normal"/>
    <w:link w:val="FooterChar"/>
    <w:uiPriority w:val="99"/>
    <w:unhideWhenUsed/>
    <w:rsid w:val="00D25B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BEF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25BEF"/>
  </w:style>
  <w:style w:type="character" w:styleId="Hyperlink">
    <w:name w:val="Hyperlink"/>
    <w:basedOn w:val="DefaultParagraphFont"/>
    <w:uiPriority w:val="99"/>
    <w:unhideWhenUsed/>
    <w:rsid w:val="00B16ED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9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8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dsim.metu.edu.tr/en/modsimmer" TargetMode="External"/><Relationship Id="rId13" Type="http://schemas.openxmlformats.org/officeDocument/2006/relationships/hyperlink" Target="https://www.youtube.com/watch?v=y__uzGKmxt8&amp;ab_channel=tutor4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FgSi1uc-3s&amp;ab_channel=EMSSE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eric.ed.gov/fulltext/ED150325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jblearning.com/samples/0763742090/42090_CH08_090_09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i.metu.edu.tr/tr/staff/elifs" TargetMode="External"/><Relationship Id="rId14" Type="http://schemas.openxmlformats.org/officeDocument/2006/relationships/hyperlink" Target="https://docs.thinksquirrel.com/fluvio/reference/inheri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ku\Desktop\Staj%20Raporu\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EEB5-578C-461D-9180-F44658D2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</Template>
  <TotalTime>12</TotalTime>
  <Pages>12</Pages>
  <Words>2721</Words>
  <Characters>15512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Bilkent</Company>
  <LinksUpToDate>false</LinksUpToDate>
  <CharactersWithSpaces>18197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Utku Uçkun</dc:creator>
  <cp:lastModifiedBy>Utku Uçkun</cp:lastModifiedBy>
  <cp:revision>1</cp:revision>
  <dcterms:created xsi:type="dcterms:W3CDTF">2016-10-09T19:21:00Z</dcterms:created>
  <dcterms:modified xsi:type="dcterms:W3CDTF">2016-10-10T07:15:00Z</dcterms:modified>
</cp:coreProperties>
</file>